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01428" w14:textId="77777777" w:rsidR="006D3A72" w:rsidRDefault="00987F92" w:rsidP="00987F92">
      <w:pPr>
        <w:pStyle w:val="Image"/>
        <w:jc w:val="both"/>
        <w:rPr>
          <w:sz w:val="28"/>
          <w:szCs w:val="28"/>
        </w:rPr>
      </w:pPr>
      <w:r w:rsidRPr="008865F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Problem: </w:t>
      </w:r>
      <w:r w:rsidRPr="00987F92">
        <w:rPr>
          <w:rFonts w:ascii="Times New Roman" w:hAnsi="Times New Roman" w:cs="Times New Roman"/>
          <w:sz w:val="28"/>
          <w:szCs w:val="28"/>
        </w:rPr>
        <w:t>Terro’s real-estate is an agency that estimates the pricing of houses in a certain locality. The pricing is concluded based on different features / factors of a property. This also helps them in identifying the business value of a property. To do this activity the company employs an “Auditor”, who studies various geographic features of a property like pollution level (NOX), crime rate, education facilities (pupil to teacher ratio), connectivity (distance from highway), etc. This helps in determining the price of a property. Objective: To analyze the magnitude of each variable to which it can affect the price of a house in a particular locality</w:t>
      </w:r>
      <w:r w:rsidRPr="00987F92">
        <w:rPr>
          <w:sz w:val="28"/>
          <w:szCs w:val="28"/>
        </w:rPr>
        <w:t>.</w:t>
      </w:r>
    </w:p>
    <w:p w14:paraId="7AC21B65" w14:textId="77777777" w:rsidR="00987F92" w:rsidRDefault="00987F92" w:rsidP="00987F92">
      <w:pPr>
        <w:pStyle w:val="Image"/>
        <w:jc w:val="both"/>
        <w:rPr>
          <w:sz w:val="28"/>
          <w:szCs w:val="28"/>
        </w:rPr>
      </w:pPr>
    </w:p>
    <w:p w14:paraId="03A1DBDE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  <w:r w:rsidRPr="008865F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Objective:</w:t>
      </w:r>
      <w:r w:rsidRPr="00987F92">
        <w:rPr>
          <w:rFonts w:ascii="Times New Roman" w:hAnsi="Times New Roman" w:cs="Times New Roman"/>
          <w:sz w:val="28"/>
          <w:szCs w:val="28"/>
        </w:rPr>
        <w:t xml:space="preserve"> To analyze the magnitude of each variable to which it can affect the price of a house in a particular locality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7C95F5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0D91CEB2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2DB32B5A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4D92E75F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17C312E3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31B84D1B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0672D8F5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7EF9E1CD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53587B85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04877583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5BB3CE0C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1BF489B0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0F52EAEC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7B0B2C3C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76ACE517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61DDA7C1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p w14:paraId="0F796F75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  <w:r w:rsidRPr="00987F9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1: Generate the summary statistics for each variable in the table. (Use Data analysis tool pack). Write down your observation</w:t>
      </w:r>
      <w:r w:rsidRPr="00987F92">
        <w:rPr>
          <w:rFonts w:ascii="Times New Roman" w:hAnsi="Times New Roman" w:cs="Times New Roman"/>
          <w:sz w:val="28"/>
          <w:szCs w:val="28"/>
        </w:rPr>
        <w:t>.</w:t>
      </w:r>
    </w:p>
    <w:p w14:paraId="40B594E6" w14:textId="77777777" w:rsidR="007F498F" w:rsidRDefault="007F498F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20" w:type="dxa"/>
        <w:tblLook w:val="04A0" w:firstRow="1" w:lastRow="0" w:firstColumn="1" w:lastColumn="0" w:noHBand="0" w:noVBand="1"/>
      </w:tblPr>
      <w:tblGrid>
        <w:gridCol w:w="1860"/>
        <w:gridCol w:w="1387"/>
        <w:gridCol w:w="1860"/>
        <w:gridCol w:w="1387"/>
        <w:gridCol w:w="1860"/>
        <w:gridCol w:w="1387"/>
      </w:tblGrid>
      <w:tr w:rsidR="007F498F" w:rsidRPr="007F498F" w14:paraId="0A4D99CC" w14:textId="77777777" w:rsidTr="007F498F">
        <w:trPr>
          <w:trHeight w:val="290"/>
        </w:trPr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1E1AA4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CRIME_RATE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F0CC4F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ADE86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AGE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977CC4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A4CFC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INDUS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883B09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7F498F" w:rsidRPr="007F498F" w14:paraId="28D57371" w14:textId="77777777" w:rsidTr="007F498F">
        <w:trPr>
          <w:trHeight w:val="290"/>
        </w:trPr>
        <w:tc>
          <w:tcPr>
            <w:tcW w:w="18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CC33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96FE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7FA4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189AC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B762E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1B5B9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98F" w:rsidRPr="007F498F" w14:paraId="5507CD2C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8BD9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3B67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4.871976285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C84CC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401A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68.57490119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B15E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47E23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11.13677866</w:t>
            </w:r>
          </w:p>
        </w:tc>
      </w:tr>
      <w:tr w:rsidR="007F498F" w:rsidRPr="007F498F" w14:paraId="7DE51270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6EBA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B10E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0.129860152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4405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1BF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1.251369525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2B19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80E2F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0.304979888</w:t>
            </w:r>
          </w:p>
        </w:tc>
      </w:tr>
      <w:tr w:rsidR="007F498F" w:rsidRPr="007F498F" w14:paraId="5AD66A9F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14C12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3245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4.82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551D8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7799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77.5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2843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70AD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9.69</w:t>
            </w:r>
          </w:p>
        </w:tc>
      </w:tr>
      <w:tr w:rsidR="007F498F" w:rsidRPr="007F498F" w14:paraId="4F4C7939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5446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F14A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3.43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89C65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91F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020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6C691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18.1</w:t>
            </w:r>
          </w:p>
        </w:tc>
      </w:tr>
      <w:tr w:rsidR="007F498F" w:rsidRPr="007F498F" w14:paraId="01E5DBC6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363A9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3013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2.921131892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0F09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5A6B5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28.14886141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950D0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F3F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6.860352941</w:t>
            </w:r>
          </w:p>
        </w:tc>
      </w:tr>
      <w:tr w:rsidR="007F498F" w:rsidRPr="007F498F" w14:paraId="3A9E0EA7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EA82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D642E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8.533011532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91938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95163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792.3583985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06D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A26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47.06444247</w:t>
            </w:r>
          </w:p>
        </w:tc>
      </w:tr>
      <w:tr w:rsidR="007F498F" w:rsidRPr="007F498F" w14:paraId="06F3ADF8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4F03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035C3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-1.189122464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B542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74B1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-0.967715594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931D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9AF38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-1.233539601</w:t>
            </w:r>
          </w:p>
        </w:tc>
      </w:tr>
      <w:tr w:rsidR="007F498F" w:rsidRPr="007F498F" w14:paraId="79365D66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5C687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E152A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0.021728079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CA39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5B9BD5"/>
            <w:noWrap/>
            <w:vAlign w:val="bottom"/>
            <w:hideMark/>
          </w:tcPr>
          <w:p w14:paraId="60A097A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-0.59896264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64B7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ADD3E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0.295021568</w:t>
            </w:r>
          </w:p>
        </w:tc>
      </w:tr>
      <w:tr w:rsidR="007F498F" w:rsidRPr="007F498F" w14:paraId="6D4B8514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A160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AF941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9.95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92B18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3AEA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97.1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C254F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1CBE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27.28</w:t>
            </w:r>
          </w:p>
        </w:tc>
      </w:tr>
      <w:tr w:rsidR="007F498F" w:rsidRPr="007F498F" w14:paraId="7D8985F2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D4B3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A665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0.04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B3E9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09A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2.9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B51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4FFE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0.46</w:t>
            </w:r>
          </w:p>
        </w:tc>
      </w:tr>
      <w:tr w:rsidR="007F498F" w:rsidRPr="007F498F" w14:paraId="67EABC09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496F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14E5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9.99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71EB2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16A42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66266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9270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27.74</w:t>
            </w:r>
          </w:p>
        </w:tc>
      </w:tr>
      <w:tr w:rsidR="007F498F" w:rsidRPr="007F498F" w14:paraId="5F9AD090" w14:textId="77777777" w:rsidTr="007F498F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C8DF2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4D3D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2465.22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EC35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9F4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34698.9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EB9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5F16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5635.21</w:t>
            </w:r>
          </w:p>
        </w:tc>
      </w:tr>
      <w:tr w:rsidR="007F498F" w:rsidRPr="007F498F" w14:paraId="641AC8BD" w14:textId="77777777" w:rsidTr="007F498F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FFD7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1102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52B7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1D88A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8CEB37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2888F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14:paraId="7293DB2A" w14:textId="77777777" w:rsidR="00987F92" w:rsidRDefault="00987F92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1742"/>
        <w:gridCol w:w="1378"/>
        <w:gridCol w:w="1742"/>
        <w:gridCol w:w="1378"/>
        <w:gridCol w:w="1742"/>
        <w:gridCol w:w="1378"/>
      </w:tblGrid>
      <w:tr w:rsidR="007F498F" w:rsidRPr="007F498F" w14:paraId="7F7D7CF7" w14:textId="77777777" w:rsidTr="00EC5BC1">
        <w:trPr>
          <w:trHeight w:val="304"/>
        </w:trPr>
        <w:tc>
          <w:tcPr>
            <w:tcW w:w="1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BD8AA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NOX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3B5B8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F2404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</w:rPr>
              <w:t xml:space="preserve">   </w:t>
            </w: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DISTANCE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594EE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1F4262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TAX</w:t>
            </w:r>
          </w:p>
        </w:tc>
        <w:tc>
          <w:tcPr>
            <w:tcW w:w="136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426DDD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F498F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7F498F" w:rsidRPr="007F498F" w14:paraId="27F383A0" w14:textId="77777777" w:rsidTr="00EC5BC1">
        <w:trPr>
          <w:trHeight w:val="281"/>
        </w:trPr>
        <w:tc>
          <w:tcPr>
            <w:tcW w:w="17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0D17" w14:textId="77777777" w:rsidR="007F498F" w:rsidRPr="007F498F" w:rsidRDefault="007F498F" w:rsidP="007F498F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2DA7D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4AA8E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FC574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6D200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2231" w14:textId="77777777" w:rsidR="007F498F" w:rsidRPr="007F498F" w:rsidRDefault="007F498F" w:rsidP="007F498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F498F" w:rsidRPr="007F498F" w14:paraId="7F74F73C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D5217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3025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0.554695059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D901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71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9.549407115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AB4D7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89AB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408.2372</w:t>
            </w:r>
          </w:p>
        </w:tc>
      </w:tr>
      <w:tr w:rsidR="007F498F" w:rsidRPr="007F498F" w14:paraId="1FABC017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DA9F0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D40D0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0.005151391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6998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B3A1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0.387084894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6DEEF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3608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7.492389</w:t>
            </w:r>
          </w:p>
        </w:tc>
      </w:tr>
      <w:tr w:rsidR="007F498F" w:rsidRPr="007F498F" w14:paraId="0597E968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F50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973C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C39E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B9E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76C8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A353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330</w:t>
            </w:r>
          </w:p>
        </w:tc>
      </w:tr>
      <w:tr w:rsidR="007F498F" w:rsidRPr="007F498F" w14:paraId="5DCAD3FA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1E245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24058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0.538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B2A30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E5273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DC58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F1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666</w:t>
            </w:r>
          </w:p>
        </w:tc>
      </w:tr>
      <w:tr w:rsidR="007F498F" w:rsidRPr="007F498F" w14:paraId="0F80C946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30320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BAC48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0.115877676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D0ED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F08ED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8.707259384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63633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A3505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168.5371</w:t>
            </w:r>
          </w:p>
        </w:tc>
      </w:tr>
      <w:tr w:rsidR="007F498F" w:rsidRPr="007F498F" w14:paraId="18C73F08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64EB5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64C2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0.013427636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411D6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D3C40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75.81636598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D203F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ABED1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28404.76</w:t>
            </w:r>
          </w:p>
        </w:tc>
      </w:tr>
      <w:tr w:rsidR="007F498F" w:rsidRPr="007F498F" w14:paraId="205BBD4B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9DDF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602B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-0.064667133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C4C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E24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-0.867231994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F802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3C00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-1.14241</w:t>
            </w:r>
          </w:p>
        </w:tc>
      </w:tr>
      <w:tr w:rsidR="007F498F" w:rsidRPr="007F498F" w14:paraId="778E3CB5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9B24C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9F57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0.729307923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06A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467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1.004814648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028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F7AFE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0.669956</w:t>
            </w:r>
          </w:p>
        </w:tc>
      </w:tr>
      <w:tr w:rsidR="007F498F" w:rsidRPr="007F498F" w14:paraId="29F1FBFD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BF52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77EC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0.486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A5188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9C1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9F83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7270E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524</w:t>
            </w:r>
          </w:p>
        </w:tc>
      </w:tr>
      <w:tr w:rsidR="007F498F" w:rsidRPr="007F498F" w14:paraId="22F77FDD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CD05B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21CC8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09C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2C47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F9727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69AA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187</w:t>
            </w:r>
          </w:p>
        </w:tc>
      </w:tr>
      <w:tr w:rsidR="007F498F" w:rsidRPr="007F498F" w14:paraId="5CB081E3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058C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E918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0.871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587E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88D5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098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24C94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711</w:t>
            </w:r>
          </w:p>
        </w:tc>
      </w:tr>
      <w:tr w:rsidR="007F498F" w:rsidRPr="007F498F" w14:paraId="090A2D61" w14:textId="77777777" w:rsidTr="00EC5BC1">
        <w:trPr>
          <w:trHeight w:val="281"/>
        </w:trPr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3BD2D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4DC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280.6757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8A74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58911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4832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80DA5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03CD2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206568</w:t>
            </w:r>
          </w:p>
        </w:tc>
      </w:tr>
      <w:tr w:rsidR="007F498F" w:rsidRPr="007F498F" w14:paraId="39112B0B" w14:textId="77777777" w:rsidTr="00EC5BC1">
        <w:trPr>
          <w:trHeight w:val="60"/>
        </w:trPr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7B9F61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E2E78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699074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78A56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E2B0B4" w14:textId="77777777" w:rsidR="007F498F" w:rsidRPr="007F498F" w:rsidRDefault="007F498F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1AA5B" w14:textId="77777777" w:rsidR="007F498F" w:rsidRPr="007F498F" w:rsidRDefault="007F498F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  <w:tr w:rsidR="00EC5BC1" w:rsidRPr="007F498F" w14:paraId="70894FA6" w14:textId="77777777" w:rsidTr="00EC5BC1">
        <w:trPr>
          <w:trHeight w:val="40"/>
        </w:trPr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62AD117F" w14:textId="77777777" w:rsidR="00EC5BC1" w:rsidRPr="007F498F" w:rsidRDefault="00EC5BC1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4852070" w14:textId="77777777" w:rsidR="00EC5BC1" w:rsidRPr="007F498F" w:rsidRDefault="00EC5BC1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23A205D" w14:textId="77777777" w:rsidR="00EC5BC1" w:rsidRPr="007F498F" w:rsidRDefault="00EC5BC1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2AF841B0" w14:textId="77777777" w:rsidR="00EC5BC1" w:rsidRPr="007F498F" w:rsidRDefault="00EC5BC1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10FCD5BB" w14:textId="77777777" w:rsidR="00EC5BC1" w:rsidRPr="007F498F" w:rsidRDefault="00EC5BC1" w:rsidP="007F498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EA023C6" w14:textId="77777777" w:rsidR="00EC5BC1" w:rsidRPr="007F498F" w:rsidRDefault="00EC5BC1" w:rsidP="007F498F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BC1" w:rsidRPr="007F498F" w14:paraId="52ADB313" w14:textId="77777777" w:rsidTr="00EC5BC1">
        <w:trPr>
          <w:trHeight w:val="40"/>
        </w:trPr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EC182A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40BDF126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51D90649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0DD3034D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</w:tcPr>
          <w:p w14:paraId="7332603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36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DD24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5BC1" w:rsidRPr="007F498F" w14:paraId="3685AB7D" w14:textId="77777777" w:rsidTr="00EC5BC1">
        <w:trPr>
          <w:trHeight w:val="232"/>
        </w:trPr>
        <w:tc>
          <w:tcPr>
            <w:tcW w:w="1753" w:type="dxa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6CBBC9A0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2E446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3" w:type="dxa"/>
            <w:tcBorders>
              <w:top w:val="single" w:sz="8" w:space="0" w:color="auto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A6C5A0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single" w:sz="8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6771D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DD472B2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6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E45D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EC5BC1" w:rsidRPr="007F498F" w14:paraId="3CDE724E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1109CDF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EF546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18.4555336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453D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10197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6.284634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BBD3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5104971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12.65306324</w:t>
            </w:r>
          </w:p>
        </w:tc>
      </w:tr>
      <w:tr w:rsidR="00EC5BC1" w:rsidRPr="007F498F" w14:paraId="67F835BC" w14:textId="77777777" w:rsidTr="00EC5BC1">
        <w:trPr>
          <w:trHeight w:val="351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D3F6A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0FC1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0.096243568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B2399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7F2B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8859D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DAAAE95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0.317458906</w:t>
            </w:r>
          </w:p>
        </w:tc>
      </w:tr>
      <w:tr w:rsidR="00EC5BC1" w:rsidRPr="007F498F" w14:paraId="44F4DD70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832628F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BEC0D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19.05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BA255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A192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6.2085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64044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D6C75EC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11.36</w:t>
            </w:r>
          </w:p>
        </w:tc>
      </w:tr>
      <w:tr w:rsidR="00EC5BC1" w:rsidRPr="007F498F" w14:paraId="52F14BD8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0DFF18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1615F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20.2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13C20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C68F6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5.713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37294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398F8BC1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8.05</w:t>
            </w:r>
          </w:p>
        </w:tc>
      </w:tr>
      <w:tr w:rsidR="00EC5BC1" w:rsidRPr="007F498F" w14:paraId="23A44659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DF78A6B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5E264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2.164945524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0705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2BD9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0.702617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4064A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4BA21249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7.141061511</w:t>
            </w:r>
          </w:p>
        </w:tc>
      </w:tr>
      <w:tr w:rsidR="00EC5BC1" w:rsidRPr="007F498F" w14:paraId="1F41DB13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02B9746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5B8E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4.686989121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2BA1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9F8C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0.493671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274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DA648C0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50.99475951</w:t>
            </w:r>
          </w:p>
        </w:tc>
      </w:tr>
      <w:tr w:rsidR="00EC5BC1" w:rsidRPr="007F498F" w14:paraId="686D85F4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7E1BFA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428E0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-0.285091383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F829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D0E1E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1.8915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36AD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A56A10E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0.493239517</w:t>
            </w:r>
          </w:p>
        </w:tc>
      </w:tr>
      <w:tr w:rsidR="00EC5BC1" w:rsidRPr="007F498F" w14:paraId="2796AA2D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4CB8C2D2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E2AE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-0.802324927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318BB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B0E0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0.403612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64D6D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DD53672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0.906460094</w:t>
            </w:r>
          </w:p>
        </w:tc>
      </w:tr>
      <w:tr w:rsidR="00EC5BC1" w:rsidRPr="007F498F" w14:paraId="44649F6A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A0B5670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FFB92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9.4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1E0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3D479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5.219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B0F4E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7070C02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36.24</w:t>
            </w:r>
          </w:p>
        </w:tc>
      </w:tr>
      <w:tr w:rsidR="00EC5BC1" w:rsidRPr="007F498F" w14:paraId="5E8CB1D8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6344748E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5DA0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12.6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CAE80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F2325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3.561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F03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F4393DE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1.73</w:t>
            </w:r>
          </w:p>
        </w:tc>
      </w:tr>
      <w:tr w:rsidR="00EC5BC1" w:rsidRPr="007F498F" w14:paraId="4B7D564B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68F919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6429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C60F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EF65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8.78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CE5B7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2553FCB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37.97</w:t>
            </w:r>
          </w:p>
        </w:tc>
      </w:tr>
      <w:tr w:rsidR="00EC5BC1" w:rsidRPr="007F498F" w14:paraId="7443966C" w14:textId="77777777" w:rsidTr="00EC5BC1">
        <w:trPr>
          <w:trHeight w:val="60"/>
        </w:trPr>
        <w:tc>
          <w:tcPr>
            <w:tcW w:w="175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22645C48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4F23F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9338.5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4EA7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C2892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3180.025</w:t>
            </w:r>
          </w:p>
        </w:tc>
        <w:tc>
          <w:tcPr>
            <w:tcW w:w="1753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D42F4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67" w:type="dxa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624E6347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6402.45</w:t>
            </w:r>
          </w:p>
        </w:tc>
      </w:tr>
      <w:tr w:rsidR="00EC5BC1" w:rsidRPr="007F498F" w14:paraId="7C7AA3EB" w14:textId="77777777" w:rsidTr="00EC5BC1">
        <w:trPr>
          <w:trHeight w:val="60"/>
        </w:trPr>
        <w:tc>
          <w:tcPr>
            <w:tcW w:w="1753" w:type="dxa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EA232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46D5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7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73E15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8A43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  <w:tc>
          <w:tcPr>
            <w:tcW w:w="175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15FE" w14:textId="77777777" w:rsidR="00EC5BC1" w:rsidRPr="007F498F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67" w:type="dxa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866918" w14:textId="77777777" w:rsidR="00EC5BC1" w:rsidRPr="007F498F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F498F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</w:tbl>
    <w:p w14:paraId="07EF70C0" w14:textId="77777777" w:rsidR="007F498F" w:rsidRDefault="007F498F" w:rsidP="00987F92">
      <w:pPr>
        <w:pStyle w:val="Image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3160" w:type="dxa"/>
        <w:tblLook w:val="04A0" w:firstRow="1" w:lastRow="0" w:firstColumn="1" w:lastColumn="0" w:noHBand="0" w:noVBand="1"/>
      </w:tblPr>
      <w:tblGrid>
        <w:gridCol w:w="1860"/>
        <w:gridCol w:w="1387"/>
      </w:tblGrid>
      <w:tr w:rsidR="00EC5BC1" w:rsidRPr="00EC5BC1" w14:paraId="730B5259" w14:textId="77777777" w:rsidTr="00EC5BC1">
        <w:trPr>
          <w:trHeight w:val="290"/>
        </w:trPr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C52B54" w14:textId="77777777" w:rsidR="00EC5BC1" w:rsidRPr="00EC5BC1" w:rsidRDefault="00EC5BC1" w:rsidP="00EC5BC1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C5BC1">
              <w:rPr>
                <w:rFonts w:ascii="Calibri" w:eastAsia="Times New Roman" w:hAnsi="Calibri" w:cs="Calibri"/>
                <w:i/>
                <w:iCs/>
                <w:color w:val="000000"/>
              </w:rPr>
              <w:t>AVG_PRICE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1BE41F" w14:textId="77777777" w:rsidR="00EC5BC1" w:rsidRPr="00EC5BC1" w:rsidRDefault="00EC5BC1" w:rsidP="00EC5BC1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EC5BC1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</w:tr>
      <w:tr w:rsidR="00EC5BC1" w:rsidRPr="00EC5BC1" w14:paraId="03C50916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31F6A" w14:textId="77777777" w:rsidR="00EC5BC1" w:rsidRPr="00EC5BC1" w:rsidRDefault="00EC5BC1" w:rsidP="00EC5BC1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8DB62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BC1" w:rsidRPr="00EC5BC1" w14:paraId="3125C43E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A333C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C5F02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22.53280632</w:t>
            </w:r>
          </w:p>
        </w:tc>
      </w:tr>
      <w:tr w:rsidR="00EC5BC1" w:rsidRPr="00EC5BC1" w14:paraId="4B4BC582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64363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Standard Error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3DDAA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0.408861147</w:t>
            </w:r>
          </w:p>
        </w:tc>
      </w:tr>
      <w:tr w:rsidR="00EC5BC1" w:rsidRPr="00EC5BC1" w14:paraId="16234B31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4E4B8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Median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2E2D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21.2</w:t>
            </w:r>
          </w:p>
        </w:tc>
      </w:tr>
      <w:tr w:rsidR="00EC5BC1" w:rsidRPr="00EC5BC1" w14:paraId="0796BA6E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85E48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5D4EF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C5BC1" w:rsidRPr="00EC5BC1" w14:paraId="287EA4C2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ACD20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Standard Deviation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C232F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9.197104087</w:t>
            </w:r>
          </w:p>
        </w:tc>
      </w:tr>
      <w:tr w:rsidR="00EC5BC1" w:rsidRPr="00EC5BC1" w14:paraId="09800F1A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3626C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Sample Variance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88B3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84.58672359</w:t>
            </w:r>
          </w:p>
        </w:tc>
      </w:tr>
      <w:tr w:rsidR="00EC5BC1" w:rsidRPr="00EC5BC1" w14:paraId="3300F453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00448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Kurtosis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740FB9A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1.495196944</w:t>
            </w:r>
          </w:p>
        </w:tc>
      </w:tr>
      <w:tr w:rsidR="00EC5BC1" w:rsidRPr="00EC5BC1" w14:paraId="6461A608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9E287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Skewness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2EBB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1.108098408</w:t>
            </w:r>
          </w:p>
        </w:tc>
      </w:tr>
      <w:tr w:rsidR="00EC5BC1" w:rsidRPr="00EC5BC1" w14:paraId="0EF9D479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B628A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Range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0159C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</w:tr>
      <w:tr w:rsidR="00EC5BC1" w:rsidRPr="00EC5BC1" w14:paraId="2F806A1A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CE6C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Minimum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3BC01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EC5BC1" w:rsidRPr="00EC5BC1" w14:paraId="62045985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24F6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Maximum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DD014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</w:tr>
      <w:tr w:rsidR="00EC5BC1" w:rsidRPr="00EC5BC1" w14:paraId="69A036F3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B1D61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Sum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F8D0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11401.6</w:t>
            </w:r>
          </w:p>
        </w:tc>
      </w:tr>
      <w:tr w:rsidR="00EC5BC1" w:rsidRPr="00EC5BC1" w14:paraId="71D21BC1" w14:textId="77777777" w:rsidTr="00EC5BC1">
        <w:trPr>
          <w:trHeight w:val="300"/>
        </w:trPr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8FDFD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E4BA76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C5BC1">
              <w:rPr>
                <w:rFonts w:ascii="Calibri" w:eastAsia="Times New Roman" w:hAnsi="Calibri" w:cs="Calibri"/>
                <w:color w:val="000000"/>
              </w:rPr>
              <w:t>506</w:t>
            </w:r>
          </w:p>
        </w:tc>
      </w:tr>
      <w:tr w:rsidR="00EC5BC1" w:rsidRPr="00EC5BC1" w14:paraId="61808BF9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FA19E" w14:textId="77777777" w:rsidR="00EC5BC1" w:rsidRPr="00EC5BC1" w:rsidRDefault="00EC5BC1" w:rsidP="00EC5BC1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7F075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BC1" w:rsidRPr="00EC5BC1" w14:paraId="56363615" w14:textId="77777777" w:rsidTr="00EC5BC1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86B6A3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94344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19020" w:type="dxa"/>
        <w:tblLook w:val="04A0" w:firstRow="1" w:lastRow="0" w:firstColumn="1" w:lastColumn="0" w:noHBand="0" w:noVBand="1"/>
      </w:tblPr>
      <w:tblGrid>
        <w:gridCol w:w="2348"/>
        <w:gridCol w:w="1387"/>
        <w:gridCol w:w="1365"/>
        <w:gridCol w:w="1380"/>
        <w:gridCol w:w="1860"/>
        <w:gridCol w:w="1380"/>
        <w:gridCol w:w="1860"/>
        <w:gridCol w:w="1380"/>
        <w:gridCol w:w="1860"/>
        <w:gridCol w:w="1380"/>
        <w:gridCol w:w="1860"/>
        <w:gridCol w:w="960"/>
      </w:tblGrid>
      <w:tr w:rsidR="00EC5BC1" w:rsidRPr="00EC5BC1" w14:paraId="5E73CC08" w14:textId="77777777" w:rsidTr="00EC5BC1">
        <w:trPr>
          <w:gridAfter w:val="10"/>
          <w:wAfter w:w="15285" w:type="dxa"/>
          <w:trHeight w:val="290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5AE2C" w14:textId="77777777" w:rsidR="00EC5BC1" w:rsidRDefault="00EC5BC1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52B7D96D" w14:textId="77777777" w:rsidR="00EC5BC1" w:rsidRPr="00EC5BC1" w:rsidRDefault="00EC5BC1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C5BC1">
              <w:rPr>
                <w:rFonts w:ascii="Times New Roman" w:eastAsia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OBSERVATIONS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D05C8" w14:textId="77777777" w:rsidR="00EC5BC1" w:rsidRPr="00EC5BC1" w:rsidRDefault="00EC5BC1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C5BC1" w:rsidRPr="00EC5BC1" w14:paraId="09A60A5A" w14:textId="77777777" w:rsidTr="00EC5BC1">
        <w:trPr>
          <w:trHeight w:val="290"/>
        </w:trPr>
        <w:tc>
          <w:tcPr>
            <w:tcW w:w="51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72AD9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1.The total number of data set we are having is 506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37570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22C7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C0502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8F9F7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A4336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13738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5FEC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CAEE3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FF41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C5BC1" w:rsidRPr="00EC5BC1" w14:paraId="07E5BCC6" w14:textId="77777777" w:rsidTr="00EC5BC1">
        <w:trPr>
          <w:trHeight w:val="290"/>
        </w:trPr>
        <w:tc>
          <w:tcPr>
            <w:tcW w:w="11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D8D7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2.we observed that negative skewness in age and ptratio, that means observations are trailing off to the left.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68825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1DDB1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98A8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73833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3EE32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EC5BC1" w:rsidRPr="00EC5BC1" w14:paraId="6CF265A5" w14:textId="77777777" w:rsidTr="00EC5BC1">
        <w:trPr>
          <w:trHeight w:val="290"/>
        </w:trPr>
        <w:tc>
          <w:tcPr>
            <w:tcW w:w="18060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F7C6" w14:textId="77777777" w:rsidR="008865FD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we observed that most of them are having negative kurtosis that means sharp peak but in avg_</w:t>
            </w:r>
            <w:proofErr w:type="gramStart"/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room,lstat</w:t>
            </w:r>
            <w:proofErr w:type="gramEnd"/>
          </w:p>
          <w:p w14:paraId="56D5E5CE" w14:textId="3CFF30FB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865FD"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nd</w:t>
            </w:r>
            <w:r w:rsidR="00886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avg_price are having positive kurtosis that means they are having sharp peak.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FAFB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</w:tr>
      <w:tr w:rsidR="00EC5BC1" w:rsidRPr="00EC5BC1" w14:paraId="7B84AA35" w14:textId="77777777" w:rsidTr="00EC5BC1">
        <w:trPr>
          <w:trHeight w:val="290"/>
        </w:trPr>
        <w:tc>
          <w:tcPr>
            <w:tcW w:w="83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B73" w14:textId="2506F08A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C5BC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even we can observe the change of mean,mode,standard devition,range,min,max</w:t>
            </w:r>
            <w:r w:rsidR="008865F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552D1" w14:textId="77777777" w:rsidR="00EC5BC1" w:rsidRPr="00EC5BC1" w:rsidRDefault="00EC5BC1" w:rsidP="00EC5BC1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7062D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4B58E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CDD2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C4D6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0D87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A7F8" w14:textId="77777777" w:rsidR="00EC5BC1" w:rsidRPr="00EC5BC1" w:rsidRDefault="00EC5BC1" w:rsidP="00EC5BC1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</w:tbl>
    <w:p w14:paraId="3137E6B3" w14:textId="77777777" w:rsidR="008865FD" w:rsidRDefault="00EC5BC1" w:rsidP="00EC5BC1">
      <w:pPr>
        <w:pStyle w:val="Image"/>
        <w:jc w:val="lef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hAnsi="Times New Roman" w:cs="Times New Roman"/>
          <w:sz w:val="16"/>
          <w:szCs w:val="16"/>
        </w:rPr>
        <w:br w:type="textWrapping" w:clear="all"/>
      </w:r>
    </w:p>
    <w:p w14:paraId="5F752C75" w14:textId="77777777" w:rsidR="008865FD" w:rsidRDefault="008865FD" w:rsidP="00EC5BC1">
      <w:pPr>
        <w:pStyle w:val="Image"/>
        <w:jc w:val="lef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82C0A5" w14:textId="489A3878" w:rsidR="00EC5BC1" w:rsidRDefault="00EC5BC1" w:rsidP="00EC5BC1">
      <w:pPr>
        <w:pStyle w:val="Image"/>
        <w:jc w:val="left"/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Question 2 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EC5BC1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 a histogram of the Avg_Price variable. What do you infer?</w:t>
      </w:r>
    </w:p>
    <w:p w14:paraId="52254A7D" w14:textId="77777777" w:rsidR="00EC5BC1" w:rsidRDefault="006307DB" w:rsidP="00EC5BC1">
      <w:pPr>
        <w:pStyle w:val="Image"/>
        <w:jc w:val="left"/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58F0CFC6" wp14:editId="295FD684">
                <wp:extent cx="5562600" cy="2813050"/>
                <wp:effectExtent l="0" t="0" r="0" b="6350"/>
                <wp:docPr id="179330375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EAEF7-50DA-458E-A1EC-2D408388791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58F0CFC6" wp14:editId="295FD684">
                <wp:extent cx="5562600" cy="2813050"/>
                <wp:effectExtent l="0" t="0" r="0" b="6350"/>
                <wp:docPr id="179330375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9EAEF7-50DA-458E-A1EC-2D408388791C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3303751" name="Chart 1">
                          <a:extLst>
                            <a:ext uri="{FF2B5EF4-FFF2-40B4-BE49-F238E27FC236}">
                              <a16:creationId xmlns:a16="http://schemas.microsoft.com/office/drawing/2014/main" id="{439EAEF7-50DA-458E-A1EC-2D408388791C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2600" cy="2813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BA7815C" w14:textId="77777777" w:rsidR="006307DB" w:rsidRPr="006307DB" w:rsidRDefault="006307DB" w:rsidP="006307DB"/>
    <w:p w14:paraId="641AB276" w14:textId="77777777" w:rsidR="006307DB" w:rsidRPr="006307DB" w:rsidRDefault="006307DB" w:rsidP="006307DB"/>
    <w:p w14:paraId="6F3D4570" w14:textId="77777777" w:rsidR="006307DB" w:rsidRDefault="006307DB" w:rsidP="006307DB">
      <w:pPr>
        <w:rPr>
          <w:noProof/>
        </w:rPr>
      </w:pPr>
    </w:p>
    <w:p w14:paraId="1C9DBB19" w14:textId="77777777" w:rsidR="006307DB" w:rsidRDefault="006307DB" w:rsidP="006307DB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OBSERVATIONS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457"/>
        <w:gridCol w:w="222"/>
        <w:gridCol w:w="222"/>
        <w:gridCol w:w="222"/>
      </w:tblGrid>
      <w:tr w:rsidR="006307DB" w:rsidRPr="006307DB" w14:paraId="51B1F3D3" w14:textId="77777777" w:rsidTr="006307DB">
        <w:trPr>
          <w:trHeight w:val="290"/>
        </w:trPr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66A7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From histogram we can observe that the maximum houses are from  the range $21k to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$25k</w:t>
            </w:r>
          </w:p>
        </w:tc>
      </w:tr>
      <w:tr w:rsidR="006307DB" w:rsidRPr="006307DB" w14:paraId="5CF5C9B6" w14:textId="77777777" w:rsidTr="006307DB">
        <w:trPr>
          <w:trHeight w:val="290"/>
        </w:trPr>
        <w:tc>
          <w:tcPr>
            <w:tcW w:w="8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3D9B8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least or minimum range is $37k ,$41k and $45k,$49k</w:t>
            </w: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4292E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B28A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100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C483DE8" w14:textId="77777777" w:rsidR="006307DB" w:rsidRDefault="006307DB" w:rsidP="006307DB"/>
    <w:p w14:paraId="673479BF" w14:textId="77777777" w:rsidR="008865FD" w:rsidRDefault="008865FD" w:rsidP="006307DB"/>
    <w:p w14:paraId="31C08969" w14:textId="77777777" w:rsidR="008865FD" w:rsidRDefault="008865FD" w:rsidP="006307D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4AA44B" w14:textId="632F89A6" w:rsidR="006307DB" w:rsidRDefault="006307DB" w:rsidP="006307D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07DB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Question 3 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6307DB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Compute the covariance matrix. Share your observations.</w:t>
      </w:r>
    </w:p>
    <w:p w14:paraId="1D205CF3" w14:textId="77777777" w:rsidR="008865FD" w:rsidRDefault="008865FD" w:rsidP="006307D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1060" w:type="dxa"/>
        <w:tblInd w:w="-961" w:type="dxa"/>
        <w:tblLook w:val="04A0" w:firstRow="1" w:lastRow="0" w:firstColumn="1" w:lastColumn="0" w:noHBand="0" w:noVBand="1"/>
      </w:tblPr>
      <w:tblGrid>
        <w:gridCol w:w="1265"/>
        <w:gridCol w:w="1263"/>
        <w:gridCol w:w="866"/>
        <w:gridCol w:w="866"/>
        <w:gridCol w:w="969"/>
        <w:gridCol w:w="1017"/>
        <w:gridCol w:w="866"/>
        <w:gridCol w:w="912"/>
        <w:gridCol w:w="1207"/>
        <w:gridCol w:w="699"/>
        <w:gridCol w:w="1130"/>
      </w:tblGrid>
      <w:tr w:rsidR="006307DB" w:rsidRPr="006307DB" w14:paraId="655CA7B9" w14:textId="77777777" w:rsidTr="006307DB">
        <w:trPr>
          <w:trHeight w:val="285"/>
        </w:trPr>
        <w:tc>
          <w:tcPr>
            <w:tcW w:w="126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D9788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 </w:t>
            </w:r>
          </w:p>
        </w:tc>
        <w:tc>
          <w:tcPr>
            <w:tcW w:w="126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AFE6A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CRIME_RATE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FF29B0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EFE1C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96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97425A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NOX</w:t>
            </w:r>
          </w:p>
        </w:tc>
        <w:tc>
          <w:tcPr>
            <w:tcW w:w="101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949CB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86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F0B515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TAX</w:t>
            </w:r>
          </w:p>
        </w:tc>
        <w:tc>
          <w:tcPr>
            <w:tcW w:w="91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5FB348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20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6DA407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AVG_ROOM</w:t>
            </w:r>
          </w:p>
        </w:tc>
        <w:tc>
          <w:tcPr>
            <w:tcW w:w="69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3A7656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13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A9A42" w14:textId="77777777" w:rsidR="006307DB" w:rsidRPr="006307DB" w:rsidRDefault="006307DB" w:rsidP="006307DB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</w:rPr>
              <w:t>AVG_PRICE</w:t>
            </w:r>
          </w:p>
        </w:tc>
      </w:tr>
      <w:tr w:rsidR="006307DB" w:rsidRPr="006307DB" w14:paraId="0C95A1E5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B4491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CRIME_RATE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238C8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8.516148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91CC9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2137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1FB9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F2F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F24DA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5BCB4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0276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C1DC5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ECB30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2D9EE86C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7D2C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EED8B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0.562915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E5FB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790.792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2AB0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7BAAE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1735D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7B92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86024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FF3A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805C0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15AA3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655CD99B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73C78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INDUS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9B23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-0.11022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77BDB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124.268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815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46.9714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A898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BCBF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D02EC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EE20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2C05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EB953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86238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275E9279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4F24A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NOX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D8B3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0.000625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9205E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2.38121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BB215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0.60587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B93E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0.013401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55782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B1394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108C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A765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0B40A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7E87C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57815FAD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5F2FC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7B53E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-0.22986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E391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111.55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F58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35.4797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75E8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0.61571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D98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75.6665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3C9C5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525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3FAA0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27AE2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F0C4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7F5C611C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04CD6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TAX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712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-8.22932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2B779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2397.94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5548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831.713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9CE2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13.0205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670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1333.12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18D0C0EC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28348.6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E79E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34F9E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5B95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02E48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14B7C216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67107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PTRATIO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C4C8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0.068169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BD8B7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15.9054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5B6D3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5.68085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3AE6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0.047304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2831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8.7434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0AEE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167.821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38CB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4.67773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3C46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2ECF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48BE6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3E01EEB9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D7D10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AVG_ROOM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3BC0E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0.056118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25ED8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-4.7425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D64C0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-1.8842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F0340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-0.02455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7E7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-1.2813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DBC95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-34.515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86FEE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-0.5397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AC219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0.4927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4FB3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76246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6307DB" w:rsidRPr="006307DB" w14:paraId="5E559361" w14:textId="77777777" w:rsidTr="006307DB">
        <w:trPr>
          <w:trHeight w:val="285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00599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LSTAT</w:t>
            </w:r>
          </w:p>
        </w:tc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3A8FB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-0.88268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7C54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120.838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C5F81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29.5218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8D286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0.48798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11F6C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30.3254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350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653.421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A8CE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5.7713</w:t>
            </w: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D4A46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-3.07365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721BD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50.89</w:t>
            </w:r>
          </w:p>
        </w:tc>
        <w:tc>
          <w:tcPr>
            <w:tcW w:w="11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4658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</w:tr>
      <w:tr w:rsidR="006307DB" w:rsidRPr="006307DB" w14:paraId="1827EDED" w14:textId="77777777" w:rsidTr="006307DB">
        <w:trPr>
          <w:trHeight w:val="295"/>
        </w:trPr>
        <w:tc>
          <w:tcPr>
            <w:tcW w:w="12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03E248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AVG_PRICE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CA92A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1.162012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29543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-97.396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E4FF7C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-30.461</w:t>
            </w:r>
          </w:p>
        </w:tc>
        <w:tc>
          <w:tcPr>
            <w:tcW w:w="9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2A1137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-0.45451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3244C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-30.501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F47616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-724.82</w:t>
            </w:r>
          </w:p>
        </w:tc>
        <w:tc>
          <w:tcPr>
            <w:tcW w:w="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631B36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-10.091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17ABC7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4.48457</w:t>
            </w:r>
          </w:p>
        </w:tc>
        <w:tc>
          <w:tcPr>
            <w:tcW w:w="69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5BDDF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-48.35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F1DFEA" w14:textId="77777777" w:rsidR="006307DB" w:rsidRPr="006307DB" w:rsidRDefault="006307DB" w:rsidP="006307DB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307D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84.4196</w:t>
            </w:r>
          </w:p>
        </w:tc>
      </w:tr>
    </w:tbl>
    <w:p w14:paraId="4EDF4F60" w14:textId="77777777" w:rsidR="006307DB" w:rsidRDefault="006307DB" w:rsidP="006307DB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OBSERVATIONS</w:t>
      </w:r>
    </w:p>
    <w:tbl>
      <w:tblPr>
        <w:tblW w:w="16920" w:type="dxa"/>
        <w:tblLook w:val="04A0" w:firstRow="1" w:lastRow="0" w:firstColumn="1" w:lastColumn="0" w:noHBand="0" w:noVBand="1"/>
      </w:tblPr>
      <w:tblGrid>
        <w:gridCol w:w="1280"/>
        <w:gridCol w:w="1380"/>
        <w:gridCol w:w="1380"/>
        <w:gridCol w:w="1380"/>
        <w:gridCol w:w="1380"/>
        <w:gridCol w:w="1380"/>
        <w:gridCol w:w="1380"/>
        <w:gridCol w:w="1380"/>
        <w:gridCol w:w="1380"/>
        <w:gridCol w:w="1380"/>
        <w:gridCol w:w="1300"/>
        <w:gridCol w:w="960"/>
        <w:gridCol w:w="960"/>
      </w:tblGrid>
      <w:tr w:rsidR="006307DB" w:rsidRPr="006307DB" w14:paraId="36BCA2EF" w14:textId="77777777" w:rsidTr="006307DB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EB24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B90B" w14:textId="77777777" w:rsidR="006307DB" w:rsidRPr="006307DB" w:rsidRDefault="006307DB" w:rsidP="006307D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0A33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2C5CF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52AA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3401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AC1BC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72C0D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D800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3357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68B69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F3042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B2A24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307DB" w:rsidRPr="006307DB" w14:paraId="07825D49" w14:textId="77777777" w:rsidTr="006307DB">
        <w:trPr>
          <w:trHeight w:val="290"/>
        </w:trPr>
        <w:tc>
          <w:tcPr>
            <w:tcW w:w="15960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38E67" w14:textId="77777777" w:rsidR="003E51CA" w:rsidRPr="003E51CA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1.we can observe that 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tax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</w:t>
            </w:r>
            <w:r w:rsidR="003E5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riable has high covariance value with each other feature except 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crime rate.</w:t>
            </w:r>
          </w:p>
          <w:p w14:paraId="523AEE9E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that means 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36"/>
                <w:szCs w:val="36"/>
              </w:rPr>
              <w:t>tax</w:t>
            </w:r>
            <w:r w:rsidRPr="006307D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explains a very good variability with other features</w:t>
            </w:r>
            <w:r w:rsidR="003E51CA" w:rsidRPr="003E51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0FE23" w14:textId="77777777" w:rsidR="006307DB" w:rsidRPr="006307DB" w:rsidRDefault="006307DB" w:rsidP="006307DB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A449839" w14:textId="0491CEE1" w:rsidR="003E51CA" w:rsidRDefault="003E51CA" w:rsidP="006307D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E51CA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4 Create a correlation matrix of all the variables (Use Data analysis tool pack).</w:t>
      </w:r>
    </w:p>
    <w:p w14:paraId="30292B14" w14:textId="77777777" w:rsidR="008865FD" w:rsidRDefault="008865FD" w:rsidP="006307DB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1485" w:type="dxa"/>
        <w:tblInd w:w="-1060" w:type="dxa"/>
        <w:tblLook w:val="04A0" w:firstRow="1" w:lastRow="0" w:firstColumn="1" w:lastColumn="0" w:noHBand="0" w:noVBand="1"/>
      </w:tblPr>
      <w:tblGrid>
        <w:gridCol w:w="1300"/>
        <w:gridCol w:w="1298"/>
        <w:gridCol w:w="995"/>
        <w:gridCol w:w="889"/>
        <w:gridCol w:w="995"/>
        <w:gridCol w:w="1044"/>
        <w:gridCol w:w="784"/>
        <w:gridCol w:w="995"/>
        <w:gridCol w:w="1240"/>
        <w:gridCol w:w="784"/>
        <w:gridCol w:w="1161"/>
      </w:tblGrid>
      <w:tr w:rsidR="003E51CA" w:rsidRPr="003E51CA" w14:paraId="3E2CD6E3" w14:textId="77777777" w:rsidTr="003E51CA">
        <w:trPr>
          <w:trHeight w:val="291"/>
        </w:trPr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90B0ED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9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E0556E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3A34EE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88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0D4B60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119591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NOX</w:t>
            </w:r>
          </w:p>
        </w:tc>
        <w:tc>
          <w:tcPr>
            <w:tcW w:w="104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A3A08A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527ED6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TAX</w:t>
            </w:r>
          </w:p>
        </w:tc>
        <w:tc>
          <w:tcPr>
            <w:tcW w:w="9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8B421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832E68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78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80C25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1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16C269" w14:textId="77777777" w:rsidR="003E51CA" w:rsidRPr="003E51CA" w:rsidRDefault="003E51CA" w:rsidP="003E51CA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i/>
                <w:iCs/>
                <w:color w:val="000000"/>
                <w:sz w:val="16"/>
                <w:szCs w:val="16"/>
              </w:rPr>
              <w:t>AVG_PRICE</w:t>
            </w:r>
          </w:p>
        </w:tc>
      </w:tr>
      <w:tr w:rsidR="003E51CA" w:rsidRPr="003E51CA" w14:paraId="62EC9FBE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CAAC4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CRIME_RATE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7700C0E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B294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CACB1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9D8D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0A872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AC5F4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DF62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7FDA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B273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9C0F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1404B475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917F6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90D57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0.0068595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6E17555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169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A175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CFFC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FD62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78DAF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31B30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6C525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60BEF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2EF56D6E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B9DCF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INDUS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D59A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-0.005511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8DC791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0.644779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D1F5DA0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781EB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FD017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D347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C2B3A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32124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B5072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A149B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2AC26715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D6C0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NOX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249A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0.001851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5D09DE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0.73147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F477C84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0.76365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480B19D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AAFD3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7F8AF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C32E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9C63F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7422A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3906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1DEFFC7D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96A8A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DISTANCE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2F23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-0.009055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2270E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0.456022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0714005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0.59513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63B1C3ED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0.611441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5B63935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D857D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6E114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59FD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0AAB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01CDB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7923195F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615DD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TAX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17994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-0.016749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A5208BE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0.506456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18264308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0.72076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EE653DD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0.668023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52C037A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0.91023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48E3004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4FB5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3C68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928AA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D527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6457A69B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15A68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PTRATIO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1C3A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0.0108006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5ABBE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0.261515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A8D96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0.38325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68D2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0.188933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307C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0.46474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71D5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0.4609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40EC5DB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355A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0B2E1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B653C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6CF492C4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F7329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AVG_ROOM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A01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0.0273962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88FE5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-0.24026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4F45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-0.3917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B27B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-0.30219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0DF2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-0.2098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6E118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-0.292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629F0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-0.3555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FF3BC52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715B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6230" w14:textId="77777777" w:rsidR="003E51CA" w:rsidRPr="003E51CA" w:rsidRDefault="003E51CA" w:rsidP="003E51CA">
            <w:pPr>
              <w:spacing w:before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3E51CA" w:rsidRPr="003E51CA" w14:paraId="49A4A2FE" w14:textId="77777777" w:rsidTr="003E51CA">
        <w:trPr>
          <w:trHeight w:val="291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F6668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LSTAT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891B3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-0.042398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76FA6BD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0.602339</w:t>
            </w:r>
          </w:p>
        </w:tc>
        <w:tc>
          <w:tcPr>
            <w:tcW w:w="889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0084C4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0.6038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9634816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0.590879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15D58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0.48868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0AF6C8EC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0.544</w:t>
            </w:r>
          </w:p>
        </w:tc>
        <w:tc>
          <w:tcPr>
            <w:tcW w:w="9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6B1F1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0.374044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FEB9C"/>
            <w:noWrap/>
            <w:vAlign w:val="bottom"/>
            <w:hideMark/>
          </w:tcPr>
          <w:p w14:paraId="22654AD6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  <w:t>-0.613808</w:t>
            </w:r>
          </w:p>
        </w:tc>
        <w:tc>
          <w:tcPr>
            <w:tcW w:w="784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2F4B6E1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8A5FD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</w:p>
        </w:tc>
      </w:tr>
      <w:tr w:rsidR="003E51CA" w:rsidRPr="003E51CA" w14:paraId="74F47206" w14:textId="77777777" w:rsidTr="003E51CA">
        <w:trPr>
          <w:trHeight w:val="301"/>
        </w:trPr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DBA12" w14:textId="77777777" w:rsidR="003E51CA" w:rsidRPr="003E51CA" w:rsidRDefault="003E51CA" w:rsidP="003E51C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AVG_PRICE</w:t>
            </w:r>
          </w:p>
        </w:tc>
        <w:tc>
          <w:tcPr>
            <w:tcW w:w="12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2F89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0.0433379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4834B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-0.37695</w:t>
            </w:r>
          </w:p>
        </w:tc>
        <w:tc>
          <w:tcPr>
            <w:tcW w:w="88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9DBCFF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-0.4837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6859EE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-0.42732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4ECA64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-0.3816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B72A61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-0.4685</w:t>
            </w:r>
          </w:p>
        </w:tc>
        <w:tc>
          <w:tcPr>
            <w:tcW w:w="9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FE1B317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  <w:t>-0.50779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50A049C1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0.6953599</w:t>
            </w:r>
          </w:p>
        </w:tc>
        <w:tc>
          <w:tcPr>
            <w:tcW w:w="7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EB9C"/>
            <w:noWrap/>
            <w:vAlign w:val="bottom"/>
            <w:hideMark/>
          </w:tcPr>
          <w:p w14:paraId="303A4722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5700"/>
                <w:sz w:val="16"/>
                <w:szCs w:val="16"/>
              </w:rPr>
              <w:t>-0.7377</w:t>
            </w:r>
          </w:p>
        </w:tc>
        <w:tc>
          <w:tcPr>
            <w:tcW w:w="11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C7CE"/>
            <w:noWrap/>
            <w:vAlign w:val="bottom"/>
            <w:hideMark/>
          </w:tcPr>
          <w:p w14:paraId="46C7AAE8" w14:textId="77777777" w:rsidR="003E51CA" w:rsidRPr="003E51CA" w:rsidRDefault="003E51CA" w:rsidP="003E51CA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</w:pPr>
            <w:r w:rsidRPr="003E51CA">
              <w:rPr>
                <w:rFonts w:ascii="Calibri" w:eastAsia="Times New Roman" w:hAnsi="Calibri" w:cs="Calibri"/>
                <w:color w:val="9C0006"/>
                <w:sz w:val="16"/>
                <w:szCs w:val="16"/>
              </w:rPr>
              <w:t>1</w:t>
            </w:r>
          </w:p>
        </w:tc>
      </w:tr>
    </w:tbl>
    <w:p w14:paraId="60C75806" w14:textId="77777777" w:rsidR="003E51CA" w:rsidRPr="008F6582" w:rsidRDefault="003E51CA" w:rsidP="003E51C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58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Which are the top 3 positively correlated pairs</w:t>
      </w:r>
    </w:p>
    <w:p w14:paraId="5A88C428" w14:textId="77777777" w:rsidR="003E51CA" w:rsidRDefault="003E51CA" w:rsidP="003E51CA">
      <w:pPr>
        <w:ind w:left="360"/>
      </w:pPr>
      <w:r>
        <w:t xml:space="preserve">1.Distance – Tax </w:t>
      </w:r>
    </w:p>
    <w:p w14:paraId="4BDA1489" w14:textId="77777777" w:rsidR="003E51CA" w:rsidRDefault="003E51CA" w:rsidP="003E51CA">
      <w:pPr>
        <w:ind w:left="360"/>
      </w:pPr>
      <w:r>
        <w:t xml:space="preserve">2.NOX – Age </w:t>
      </w:r>
    </w:p>
    <w:p w14:paraId="0852BC17" w14:textId="77777777" w:rsidR="003E51CA" w:rsidRDefault="003E51CA" w:rsidP="003E51CA">
      <w:pPr>
        <w:ind w:left="360"/>
      </w:pPr>
      <w:r>
        <w:t>3.NOX – Indus</w:t>
      </w:r>
    </w:p>
    <w:p w14:paraId="69067C8B" w14:textId="77777777" w:rsidR="003E51CA" w:rsidRDefault="003E51CA" w:rsidP="003E51CA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6582">
        <w:rPr>
          <w:rFonts w:ascii="Times New Roman" w:hAnsi="Times New Roman" w:cs="Times New Roman"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.</w:t>
      </w:r>
    </w:p>
    <w:p w14:paraId="38E4D78F" w14:textId="77777777" w:rsidR="008F6582" w:rsidRDefault="008F6582" w:rsidP="008F6582">
      <w:pPr>
        <w:ind w:left="360"/>
        <w:rPr>
          <w:rFonts w:ascii="Times New Roman" w:hAnsi="Times New Roman" w:cs="Times New Roman"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F6582">
        <w:rPr>
          <w:rFonts w:ascii="Times New Roman" w:hAnsi="Times New Roman" w:cs="Times New Roman"/>
          <w:color w:val="5B9BD5" w:themeColor="accent1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b) Which are the top 3 negatively correlated pairs.</w:t>
      </w:r>
    </w:p>
    <w:p w14:paraId="3E2E547A" w14:textId="77777777" w:rsidR="008F6582" w:rsidRPr="008F6582" w:rsidRDefault="008F6582" w:rsidP="003E51CA">
      <w:pPr>
        <w:ind w:left="360"/>
        <w:rPr>
          <w:rFonts w:ascii="Times New Roman" w:hAnsi="Times New Roman" w:cs="Times New Roman"/>
          <w:sz w:val="24"/>
          <w:szCs w:val="24"/>
        </w:rPr>
      </w:pPr>
      <w:r w:rsidRPr="008F6582">
        <w:rPr>
          <w:rFonts w:ascii="Times New Roman" w:hAnsi="Times New Roman" w:cs="Times New Roman"/>
          <w:sz w:val="24"/>
          <w:szCs w:val="24"/>
        </w:rPr>
        <w:t>1.LSTAT – Avg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8F6582">
        <w:rPr>
          <w:rFonts w:ascii="Times New Roman" w:hAnsi="Times New Roman" w:cs="Times New Roman"/>
          <w:sz w:val="24"/>
          <w:szCs w:val="24"/>
        </w:rPr>
        <w:t xml:space="preserve">Room </w:t>
      </w:r>
    </w:p>
    <w:p w14:paraId="126BA9C2" w14:textId="77777777" w:rsidR="008F6582" w:rsidRPr="008F6582" w:rsidRDefault="008F6582" w:rsidP="003E51CA">
      <w:pPr>
        <w:ind w:left="360"/>
        <w:rPr>
          <w:rFonts w:ascii="Times New Roman" w:hAnsi="Times New Roman" w:cs="Times New Roman"/>
          <w:sz w:val="24"/>
          <w:szCs w:val="24"/>
        </w:rPr>
      </w:pPr>
      <w:r w:rsidRPr="008F6582">
        <w:rPr>
          <w:rFonts w:ascii="Times New Roman" w:hAnsi="Times New Roman" w:cs="Times New Roman"/>
          <w:sz w:val="24"/>
          <w:szCs w:val="24"/>
        </w:rPr>
        <w:t xml:space="preserve">2.Avg_Price – PTRATIO </w:t>
      </w:r>
    </w:p>
    <w:p w14:paraId="475C3E5C" w14:textId="77777777" w:rsidR="008F6582" w:rsidRDefault="008F6582" w:rsidP="003E51CA">
      <w:pPr>
        <w:ind w:left="360"/>
        <w:rPr>
          <w:rFonts w:ascii="Times New Roman" w:hAnsi="Times New Roman" w:cs="Times New Roman"/>
          <w:sz w:val="24"/>
          <w:szCs w:val="24"/>
        </w:rPr>
      </w:pPr>
      <w:r w:rsidRPr="008F6582">
        <w:rPr>
          <w:rFonts w:ascii="Times New Roman" w:hAnsi="Times New Roman" w:cs="Times New Roman"/>
          <w:sz w:val="24"/>
          <w:szCs w:val="24"/>
        </w:rPr>
        <w:t>3.Avg_Price – LSTAT</w:t>
      </w:r>
    </w:p>
    <w:p w14:paraId="38D122D1" w14:textId="77777777" w:rsidR="008F6582" w:rsidRPr="008F6582" w:rsidRDefault="008F6582" w:rsidP="003E51CA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A318C22" w14:textId="77777777" w:rsidR="008F6582" w:rsidRDefault="008F6582" w:rsidP="003E51CA">
      <w:pPr>
        <w:ind w:left="360"/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6582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5 :Build an initial regression model with AVG_PRICE as ‘y’ (Dependent variable) and LSTAT variable as Independent Variable. Generate the residual plot</w:t>
      </w:r>
      <w:r w:rsidRPr="008F6582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D9D6E1" w14:textId="77777777" w:rsidR="008F6582" w:rsidRDefault="008F6582" w:rsidP="003E51CA">
      <w:pPr>
        <w:ind w:left="360"/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CB55BE5" wp14:editId="34934725">
            <wp:extent cx="5118100" cy="2717800"/>
            <wp:effectExtent l="0" t="0" r="6350" b="6350"/>
            <wp:docPr id="25108534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7DD48F-4C41-6A4E-D689-7FE84E1631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5157078" w14:textId="77777777" w:rsidR="008F6582" w:rsidRDefault="008F6582" w:rsidP="008F6582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899AB" w14:textId="77777777" w:rsidR="008F6582" w:rsidRDefault="008F6582" w:rsidP="008F6582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OBSERVATIONS</w:t>
      </w:r>
    </w:p>
    <w:p w14:paraId="2E853EE7" w14:textId="44714EAE" w:rsidR="00231167" w:rsidRPr="0030513A" w:rsidRDefault="00231167" w:rsidP="008F6582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0513A">
        <w:rPr>
          <w:rFonts w:ascii="Times New Roman" w:hAnsi="Times New Roman" w:cs="Times New Roman"/>
          <w:sz w:val="28"/>
          <w:szCs w:val="28"/>
        </w:rPr>
        <w:t xml:space="preserve">a) </w:t>
      </w:r>
      <w:r w:rsidRPr="0030513A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What do you infer from the Regression Summary output in terms of variance explained, coefϐicient value, Intercept, and the Residual plot?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8640"/>
      </w:tblGrid>
      <w:tr w:rsidR="00C83A01" w:rsidRPr="00C83A01" w14:paraId="32F6054A" w14:textId="77777777" w:rsidTr="00C83A01">
        <w:trPr>
          <w:trHeight w:val="30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40696" w14:textId="77777777" w:rsidR="00C83A01" w:rsidRPr="0030513A" w:rsidRDefault="00C83A01" w:rsidP="00C83A0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3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this model  50 to 55% of the vari</w:t>
            </w:r>
            <w:r w:rsidR="00B43751" w:rsidRPr="003051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  <w:r w:rsidRPr="00C83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tion in the avg price is explained by the LSTAT plot.</w:t>
            </w:r>
          </w:p>
          <w:p w14:paraId="2546F55B" w14:textId="77777777" w:rsidR="008171B2" w:rsidRPr="0030513A" w:rsidRDefault="008171B2" w:rsidP="00C83A0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5F7F553E" w14:textId="6139A9EB" w:rsidR="00947AB4" w:rsidRPr="00C83A01" w:rsidRDefault="00947AB4" w:rsidP="00C83A0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0513A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 Is LSTAT variable signiϐicant for the analysis based on your model?</w:t>
            </w:r>
          </w:p>
        </w:tc>
      </w:tr>
      <w:tr w:rsidR="00C83A01" w:rsidRPr="00C83A01" w14:paraId="5E110200" w14:textId="77777777" w:rsidTr="00C83A01">
        <w:trPr>
          <w:trHeight w:val="290"/>
        </w:trPr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5B297" w14:textId="69466EF8" w:rsidR="00C83A01" w:rsidRPr="00C83A01" w:rsidRDefault="00C83A01" w:rsidP="00C83A01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83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Yes, LSTAT Is significant variable for the avg</w:t>
            </w:r>
            <w:r w:rsidR="00B43751" w:rsidRPr="003051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_</w:t>
            </w:r>
            <w:r w:rsidRPr="00C83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 from this model,</w:t>
            </w:r>
            <w:r w:rsidR="00B43751" w:rsidRPr="003051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83A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 value is less than 0.05</w:t>
            </w:r>
            <w:r w:rsidR="008171B2" w:rsidRPr="003051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i.e</w:t>
            </w:r>
            <w:r w:rsidR="00947AB4" w:rsidRPr="0030513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  <w:r w:rsidR="008171B2" w:rsidRPr="0030513A">
              <w:rPr>
                <w:rFonts w:ascii="Times New Roman" w:hAnsi="Times New Roman" w:cs="Times New Roman"/>
                <w:sz w:val="28"/>
                <w:szCs w:val="28"/>
              </w:rPr>
              <w:t>5.08E-88)</w:t>
            </w:r>
          </w:p>
        </w:tc>
      </w:tr>
    </w:tbl>
    <w:p w14:paraId="39533B9B" w14:textId="16D75085" w:rsidR="00C83A01" w:rsidRPr="0030513A" w:rsidRDefault="00C83A01" w:rsidP="008F6582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6920" w:type="dxa"/>
        <w:tblLook w:val="04A0" w:firstRow="1" w:lastRow="0" w:firstColumn="1" w:lastColumn="0" w:noHBand="0" w:noVBand="1"/>
      </w:tblPr>
      <w:tblGrid>
        <w:gridCol w:w="1280"/>
        <w:gridCol w:w="1380"/>
        <w:gridCol w:w="1380"/>
        <w:gridCol w:w="1380"/>
        <w:gridCol w:w="1380"/>
        <w:gridCol w:w="1380"/>
        <w:gridCol w:w="1380"/>
        <w:gridCol w:w="1380"/>
        <w:gridCol w:w="1380"/>
        <w:gridCol w:w="1380"/>
        <w:gridCol w:w="1300"/>
        <w:gridCol w:w="960"/>
        <w:gridCol w:w="960"/>
      </w:tblGrid>
      <w:tr w:rsidR="008F6582" w:rsidRPr="006307DB" w14:paraId="6B06210E" w14:textId="77777777" w:rsidTr="008F6582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BE214" w14:textId="77777777" w:rsidR="008F6582" w:rsidRPr="006307DB" w:rsidRDefault="008F6582" w:rsidP="003D655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F282" w14:textId="77777777" w:rsidR="008F6582" w:rsidRPr="006307DB" w:rsidRDefault="008F6582" w:rsidP="003D655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3C85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E853E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8DF0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181C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DE7FA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93AAF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35BF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3C90F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53B22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7CC3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136F4" w14:textId="77777777" w:rsidR="008F6582" w:rsidRPr="006307DB" w:rsidRDefault="008F6582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798E" w:rsidRPr="006307DB" w14:paraId="427F6A7A" w14:textId="77777777" w:rsidTr="008F6582">
        <w:trPr>
          <w:trHeight w:val="290"/>
        </w:trPr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230678" w14:textId="77777777" w:rsidR="0096798E" w:rsidRPr="006307DB" w:rsidRDefault="0096798E" w:rsidP="003D655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C0A67" w14:textId="77777777" w:rsidR="0096798E" w:rsidRPr="006307DB" w:rsidRDefault="0096798E" w:rsidP="003D655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7DEF7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1A9DC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BE27C6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8C260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15C8D8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C6FCDA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DF371A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19653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09245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829AD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639CB5" w14:textId="77777777" w:rsidR="0096798E" w:rsidRPr="006307DB" w:rsidRDefault="0096798E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B6EE917" w14:textId="0CF95F74" w:rsidR="008F6582" w:rsidRDefault="00AC6A3D" w:rsidP="008F6582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6A3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Question 6</w:t>
      </w:r>
      <w:r w:rsidR="00136FD4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AC6A3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Build a new Regression model including LSTAT and AVG_ROOM together as Independent variables and AVG_PRICE as dependent variable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7E43F91" w14:textId="6A584F0F" w:rsidR="001D3F6F" w:rsidRPr="006B3499" w:rsidRDefault="001D3F6F" w:rsidP="001D3F6F">
      <w:pPr>
        <w:rPr>
          <w:rFonts w:ascii="Arial" w:hAnsi="Arial" w:cs="Arial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499">
        <w:rPr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6B3499">
        <w:rPr>
          <w:rFonts w:ascii="Arial" w:hAnsi="Arial" w:cs="Arial"/>
          <w:color w:val="5B9BD5" w:themeColor="accent1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Write the Regression equation. If a new house in this locality has 7 rooms (on an average) and has a value of 20 for L-STAT, then what will be the value of AVG_PRICE? How does it compare to the company quoting a value of 30000 USD for this locality? Is the company Overcharging/ Undercharging</w:t>
      </w:r>
    </w:p>
    <w:tbl>
      <w:tblPr>
        <w:tblW w:w="17376" w:type="dxa"/>
        <w:tblInd w:w="-108" w:type="dxa"/>
        <w:tblLook w:val="04A0" w:firstRow="1" w:lastRow="0" w:firstColumn="1" w:lastColumn="0" w:noHBand="0" w:noVBand="1"/>
      </w:tblPr>
      <w:tblGrid>
        <w:gridCol w:w="7042"/>
        <w:gridCol w:w="1385"/>
        <w:gridCol w:w="1470"/>
        <w:gridCol w:w="1470"/>
        <w:gridCol w:w="1470"/>
        <w:gridCol w:w="1470"/>
        <w:gridCol w:w="1023"/>
        <w:gridCol w:w="1023"/>
        <w:gridCol w:w="1023"/>
      </w:tblGrid>
      <w:tr w:rsidR="006B3499" w:rsidRPr="00812A0F" w14:paraId="2375A58C" w14:textId="77777777" w:rsidTr="003D6558">
        <w:trPr>
          <w:trHeight w:val="290"/>
        </w:trPr>
        <w:tc>
          <w:tcPr>
            <w:tcW w:w="6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2C4B" w14:textId="3EC10949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</w:t>
            </w:r>
            <w:r w:rsidR="00B2281C" w:rsidRPr="00136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inear</w:t>
            </w: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Equation we obtained is [ y = 9.1021x - 34.671 ]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1913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7FA52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DE8D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89AFE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EDEF5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C514B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807C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17E0" w14:textId="77777777" w:rsidR="006B3499" w:rsidRPr="00812A0F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B3499" w:rsidRPr="00812A0F" w14:paraId="40FF6BB8" w14:textId="77777777" w:rsidTr="003D6558">
        <w:trPr>
          <w:trHeight w:val="290"/>
        </w:trPr>
        <w:tc>
          <w:tcPr>
            <w:tcW w:w="1630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CB609" w14:textId="77777777" w:rsidR="006B3499" w:rsidRPr="00136FD4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and regression equation is y= -1.358+5.09 X0-0.642 X1  </w:t>
            </w:r>
          </w:p>
          <w:p w14:paraId="46C07C3B" w14:textId="77777777" w:rsidR="006B3499" w:rsidRPr="00136FD4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where, y = avg price</w:t>
            </w:r>
          </w:p>
          <w:p w14:paraId="616AB687" w14:textId="77777777" w:rsidR="006B3499" w:rsidRPr="00136FD4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X0 = avg_room,</w:t>
            </w:r>
          </w:p>
          <w:p w14:paraId="55E943BD" w14:textId="77777777" w:rsidR="006B3499" w:rsidRPr="00136FD4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X1= LSTAT  </w:t>
            </w:r>
          </w:p>
          <w:p w14:paraId="2CE6DF15" w14:textId="3E6764A2" w:rsidR="00157354" w:rsidRPr="00136FD4" w:rsidRDefault="006B3499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after calculating the value ,we can say that company is Over</w:t>
            </w:r>
            <w:r w:rsidR="00CC0280" w:rsidRPr="00136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</w:t>
            </w:r>
            <w:r w:rsidR="00CC0280" w:rsidRPr="00136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rging</w:t>
            </w:r>
          </w:p>
          <w:p w14:paraId="15A1C553" w14:textId="77777777" w:rsidR="00B2281C" w:rsidRPr="00136FD4" w:rsidRDefault="00B2281C" w:rsidP="003D6558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60EA585" w14:textId="6D4D461C" w:rsidR="00157354" w:rsidRPr="00136FD4" w:rsidRDefault="00B2281C" w:rsidP="00B2281C">
            <w:pPr>
              <w:spacing w:before="0" w:line="240" w:lineRule="auto"/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36FD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B)</w:t>
            </w:r>
            <w:r w:rsidR="00136FD4" w:rsidRPr="00136FD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157354" w:rsidRPr="00136FD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Is the performance of this model better than the previous model you built in Question 5? </w:t>
            </w:r>
          </w:p>
          <w:p w14:paraId="2A74DFAF" w14:textId="77777777" w:rsidR="006B3499" w:rsidRPr="00136FD4" w:rsidRDefault="00157354" w:rsidP="00B2281C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6FD4">
              <w:rPr>
                <w:rFonts w:ascii="Times New Roman" w:hAnsi="Times New Roman" w:cs="Times New Roman"/>
                <w:color w:val="5B9BD5" w:themeColor="accent1"/>
                <w:sz w:val="24"/>
                <w:szCs w:val="24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Compare in terms of adjusted R-square and explain</w:t>
            </w:r>
            <w:r w:rsidRPr="00136FD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88AE4FE" w14:textId="72767775" w:rsidR="00136FD4" w:rsidRPr="00136FD4" w:rsidRDefault="00136FD4" w:rsidP="00136FD4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YES,</w:t>
            </w:r>
            <w:r w:rsidRPr="00136F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performance of this model performs well compared to previous model.</w:t>
            </w:r>
          </w:p>
          <w:p w14:paraId="5EE16920" w14:textId="537F9B1F" w:rsidR="00136FD4" w:rsidRPr="00136FD4" w:rsidRDefault="00136FD4" w:rsidP="00136FD4">
            <w:pPr>
              <w:spacing w:before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2A0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where we had R square value is 0.638561 and previous model we had R square value is 0.544</w:t>
            </w:r>
          </w:p>
          <w:p w14:paraId="70D89CAC" w14:textId="4887A0AC" w:rsidR="00136FD4" w:rsidRPr="00136FD4" w:rsidRDefault="00136FD4" w:rsidP="00B2281C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3E2BED73" w14:textId="77777777" w:rsidR="006B3499" w:rsidRDefault="006B3499" w:rsidP="001D3F6F"/>
    <w:p w14:paraId="0D90818D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8D3B54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009F0C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DF72BD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911CB1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2F3C3F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49B95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4F9C21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A6BADE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17F459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C705EA" w14:textId="77777777" w:rsidR="008865FD" w:rsidRDefault="008865FD" w:rsidP="006B3499">
      <w:pP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F50510" w14:textId="1705B394" w:rsidR="00225077" w:rsidRDefault="00225077" w:rsidP="006B3499">
      <w:r w:rsidRPr="00225077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7) Build another Regression model with all variables where AVG_PRICE alone be the Dependent Variable and all the other variables are independent. Interpret the output in terms of adjusted R</w:t>
      </w:r>
      <w:r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25077">
        <w:rPr>
          <w:rFonts w:ascii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square, coefϐicient and Intercept values. Explain the signiϐicance of each independent variable with respect to AVG_PRICE</w:t>
      </w:r>
      <w:r>
        <w:t xml:space="preserve">. </w:t>
      </w:r>
    </w:p>
    <w:p w14:paraId="1DAC6BD5" w14:textId="77777777" w:rsidR="00DA4A8C" w:rsidRDefault="00DA4A8C" w:rsidP="006B3499"/>
    <w:tbl>
      <w:tblPr>
        <w:tblW w:w="7634" w:type="dxa"/>
        <w:tblLook w:val="04A0" w:firstRow="1" w:lastRow="0" w:firstColumn="1" w:lastColumn="0" w:noHBand="0" w:noVBand="1"/>
      </w:tblPr>
      <w:tblGrid>
        <w:gridCol w:w="1900"/>
        <w:gridCol w:w="1387"/>
        <w:gridCol w:w="1500"/>
        <w:gridCol w:w="1387"/>
        <w:gridCol w:w="1460"/>
      </w:tblGrid>
      <w:tr w:rsidR="00DA4A8C" w:rsidRPr="00DA4A8C" w14:paraId="3B1AC0E4" w14:textId="77777777" w:rsidTr="0030513A">
        <w:trPr>
          <w:trHeight w:val="29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1B02F" w14:textId="77777777" w:rsidR="00DA4A8C" w:rsidRPr="00DA4A8C" w:rsidRDefault="00DA4A8C" w:rsidP="00DA4A8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A4A8C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0C688" w14:textId="77777777" w:rsidR="00DA4A8C" w:rsidRPr="00DA4A8C" w:rsidRDefault="00DA4A8C" w:rsidP="00DA4A8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A4A8C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5CFF83" w14:textId="77777777" w:rsidR="00DA4A8C" w:rsidRPr="00DA4A8C" w:rsidRDefault="00DA4A8C" w:rsidP="00DA4A8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A4A8C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30F98" w14:textId="77777777" w:rsidR="00DA4A8C" w:rsidRPr="00DA4A8C" w:rsidRDefault="00DA4A8C" w:rsidP="00DA4A8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A4A8C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A0D3D" w14:textId="77777777" w:rsidR="00DA4A8C" w:rsidRPr="00DA4A8C" w:rsidRDefault="00DA4A8C" w:rsidP="00DA4A8C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A4A8C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</w:tr>
      <w:tr w:rsidR="00DA4A8C" w:rsidRPr="00DA4A8C" w14:paraId="2FD1FBC9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6BB9B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7D571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29.24131526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295D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4.817125596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3C267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6.070282926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A35DFA7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2.53978E-09</w:t>
            </w:r>
          </w:p>
        </w:tc>
      </w:tr>
      <w:tr w:rsidR="00DA4A8C" w:rsidRPr="00DA4A8C" w14:paraId="70F911FB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51A00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CRIME_RATE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32C85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0.048725141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FBED7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0.078418647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ED62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0.621346369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5B9BD5"/>
            <w:noWrap/>
            <w:vAlign w:val="bottom"/>
            <w:hideMark/>
          </w:tcPr>
          <w:p w14:paraId="0B87BA0C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0.534657201</w:t>
            </w:r>
          </w:p>
        </w:tc>
      </w:tr>
      <w:tr w:rsidR="00DA4A8C" w:rsidRPr="00DA4A8C" w14:paraId="54FB2674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3D028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5FAE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0.032770689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652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0.013097814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AA725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2.501996817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34B25E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0.012670437</w:t>
            </w:r>
          </w:p>
        </w:tc>
      </w:tr>
      <w:tr w:rsidR="00DA4A8C" w:rsidRPr="00DA4A8C" w14:paraId="11D0F23E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F07CF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B579A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0.130551399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B31E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0.063117334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06F9E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2.068392165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3370BEB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0.03912086</w:t>
            </w:r>
          </w:p>
        </w:tc>
      </w:tr>
      <w:tr w:rsidR="00DA4A8C" w:rsidRPr="00DA4A8C" w14:paraId="6A0B3FBC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9ED06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6B103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-10.3211828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16B8C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3.894036256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7C130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-2.650510195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EBB146B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0.008293859</w:t>
            </w:r>
          </w:p>
        </w:tc>
      </w:tr>
      <w:tr w:rsidR="00DA4A8C" w:rsidRPr="00DA4A8C" w14:paraId="1864A684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8FAAB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5720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0.261093575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C3AC5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0.067947067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70BC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3.842602576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BDC959E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0.000137546</w:t>
            </w:r>
          </w:p>
        </w:tc>
      </w:tr>
      <w:tr w:rsidR="00DA4A8C" w:rsidRPr="00DA4A8C" w14:paraId="4B2CC2A6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E0CE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12A49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-0.01440119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FF821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0.003905158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DA03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-3.687736063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35E7EA1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0.000251247</w:t>
            </w:r>
          </w:p>
        </w:tc>
      </w:tr>
      <w:tr w:rsidR="00DA4A8C" w:rsidRPr="00DA4A8C" w14:paraId="229D553D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4442F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6570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-1.074305348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85387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0.133601722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933B7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-8.041104061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481CCD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6.58642E-15</w:t>
            </w:r>
          </w:p>
        </w:tc>
      </w:tr>
      <w:tr w:rsidR="00DA4A8C" w:rsidRPr="00DA4A8C" w14:paraId="5DDAAF7C" w14:textId="77777777" w:rsidTr="0030513A">
        <w:trPr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D0EB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A6CFB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4.125409152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E06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0.442758999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5B08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9.317504929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4731432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3.89287E-19</w:t>
            </w:r>
          </w:p>
        </w:tc>
      </w:tr>
      <w:tr w:rsidR="00DA4A8C" w:rsidRPr="00DA4A8C" w14:paraId="4E881C5F" w14:textId="77777777" w:rsidTr="0030513A">
        <w:trPr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8B0269" w14:textId="77777777" w:rsidR="00DA4A8C" w:rsidRPr="00DA4A8C" w:rsidRDefault="00DA4A8C" w:rsidP="00DA4A8C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8523B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-0.603486589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A78456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0.053081161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8CCE75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-11.36912937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2EFDA"/>
            <w:noWrap/>
            <w:vAlign w:val="bottom"/>
            <w:hideMark/>
          </w:tcPr>
          <w:p w14:paraId="1CD911AF" w14:textId="77777777" w:rsidR="00DA4A8C" w:rsidRPr="00DA4A8C" w:rsidRDefault="00DA4A8C" w:rsidP="00DA4A8C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A4A8C">
              <w:rPr>
                <w:rFonts w:ascii="Calibri" w:eastAsia="Times New Roman" w:hAnsi="Calibri" w:cs="Calibri"/>
                <w:color w:val="000000"/>
              </w:rPr>
              <w:t>8.91071E-27</w:t>
            </w:r>
          </w:p>
        </w:tc>
      </w:tr>
    </w:tbl>
    <w:p w14:paraId="225E924F" w14:textId="77777777" w:rsidR="0030513A" w:rsidRDefault="0030513A" w:rsidP="0030513A">
      <w:pPr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C5BC1">
        <w:rPr>
          <w:rFonts w:ascii="Times New Roman" w:eastAsia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OBSERVATIONS</w:t>
      </w:r>
    </w:p>
    <w:tbl>
      <w:tblPr>
        <w:tblW w:w="12316" w:type="dxa"/>
        <w:tblLook w:val="04A0" w:firstRow="1" w:lastRow="0" w:firstColumn="1" w:lastColumn="0" w:noHBand="0" w:noVBand="1"/>
      </w:tblPr>
      <w:tblGrid>
        <w:gridCol w:w="11428"/>
        <w:gridCol w:w="222"/>
        <w:gridCol w:w="222"/>
        <w:gridCol w:w="222"/>
        <w:gridCol w:w="222"/>
      </w:tblGrid>
      <w:tr w:rsidR="00174022" w:rsidRPr="00174022" w14:paraId="47E8D5ED" w14:textId="77777777" w:rsidTr="00730FD0">
        <w:trPr>
          <w:trHeight w:val="290"/>
        </w:trPr>
        <w:tc>
          <w:tcPr>
            <w:tcW w:w="1231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93005" w14:textId="77777777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From this we can say that crime rate is not a significant variable for avg price of an house as </w:t>
            </w:r>
          </w:p>
          <w:p w14:paraId="1EB95B1B" w14:textId="4E457932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</w:t>
            </w:r>
            <w:r w:rsidR="00AB0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value is greater than 0.5</w:t>
            </w:r>
          </w:p>
        </w:tc>
      </w:tr>
      <w:tr w:rsidR="00174022" w:rsidRPr="00174022" w14:paraId="17E8E0EA" w14:textId="77777777" w:rsidTr="00730FD0">
        <w:trPr>
          <w:trHeight w:val="290"/>
        </w:trPr>
        <w:tc>
          <w:tcPr>
            <w:tcW w:w="11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7E84A" w14:textId="4250C7CF" w:rsid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NOX</w:t>
            </w:r>
            <w:r w:rsidR="00AB0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TAX,</w:t>
            </w:r>
            <w:r w:rsidR="00AB0D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PTRATIO</w:t>
            </w:r>
            <w:r w:rsidR="0020379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17402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LSTAT are negative coefficients.</w:t>
            </w:r>
          </w:p>
          <w:p w14:paraId="2CA47842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1B8E14F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8DA3AC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6BEDE43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1F8C19E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B6A0244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FDF2E4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448BF37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DBB3F3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353A73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3DDBDC9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9FD34F2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C25E43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E9AAB44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8C8A0E5" w14:textId="77777777" w:rsidR="008865FD" w:rsidRDefault="008865FD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A63CB00" w14:textId="43C39E1A" w:rsidR="00730FD0" w:rsidRPr="00174022" w:rsidRDefault="00730FD0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F9A09" w14:textId="77777777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53FB5" w14:textId="77777777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9E715" w14:textId="77777777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2F2C8" w14:textId="77777777" w:rsidR="00174022" w:rsidRPr="00174022" w:rsidRDefault="00174022" w:rsidP="00174022">
            <w:pPr>
              <w:spacing w:before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DFF8DC" w14:textId="06B74593" w:rsidR="0030513A" w:rsidRDefault="00730FD0" w:rsidP="0030513A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0FD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Question 8</w:t>
      </w:r>
      <w: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730FD0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Pick out only the signiϐicant variables from the previous question. Make another instance of the Regression model using only the signiϐicant variables you just picked and answer the questions below:</w:t>
      </w:r>
    </w:p>
    <w:p w14:paraId="2FC50B50" w14:textId="286A306A" w:rsidR="00730FD0" w:rsidRDefault="00203793" w:rsidP="00203793">
      <w:pPr>
        <w:pStyle w:val="ListParagraph"/>
        <w:numPr>
          <w:ilvl w:val="0"/>
          <w:numId w:val="20"/>
        </w:numPr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3793">
        <w:rPr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Interpret the output of this model.</w:t>
      </w:r>
    </w:p>
    <w:tbl>
      <w:tblPr>
        <w:tblW w:w="10560" w:type="dxa"/>
        <w:tblLook w:val="04A0" w:firstRow="1" w:lastRow="0" w:firstColumn="1" w:lastColumn="0" w:noHBand="0" w:noVBand="1"/>
      </w:tblPr>
      <w:tblGrid>
        <w:gridCol w:w="1900"/>
        <w:gridCol w:w="1387"/>
        <w:gridCol w:w="1500"/>
        <w:gridCol w:w="1387"/>
        <w:gridCol w:w="1387"/>
        <w:gridCol w:w="2039"/>
        <w:gridCol w:w="960"/>
      </w:tblGrid>
      <w:tr w:rsidR="00D13BE5" w:rsidRPr="00D13BE5" w14:paraId="09C23C0F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5333D" w14:textId="77777777" w:rsidR="00D13BE5" w:rsidRPr="00D13BE5" w:rsidRDefault="00D13BE5" w:rsidP="00D13BE5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13BE5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AB99E8" w14:textId="77777777" w:rsidR="00D13BE5" w:rsidRPr="00D13BE5" w:rsidRDefault="00D13BE5" w:rsidP="00D13BE5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13BE5">
              <w:rPr>
                <w:rFonts w:ascii="Calibri" w:eastAsia="Times New Roman" w:hAnsi="Calibri" w:cs="Calibri"/>
                <w:i/>
                <w:iCs/>
                <w:color w:val="000000"/>
              </w:rPr>
              <w:t>Coefficients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3C1EBD" w14:textId="77777777" w:rsidR="00D13BE5" w:rsidRPr="00D13BE5" w:rsidRDefault="00D13BE5" w:rsidP="00D13BE5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13BE5">
              <w:rPr>
                <w:rFonts w:ascii="Calibri" w:eastAsia="Times New Roman" w:hAnsi="Calibri" w:cs="Calibri"/>
                <w:i/>
                <w:iCs/>
                <w:color w:val="000000"/>
              </w:rPr>
              <w:t>Standard Error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74211D" w14:textId="77777777" w:rsidR="00D13BE5" w:rsidRPr="00D13BE5" w:rsidRDefault="00D13BE5" w:rsidP="00D13BE5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13BE5">
              <w:rPr>
                <w:rFonts w:ascii="Calibri" w:eastAsia="Times New Roman" w:hAnsi="Calibri" w:cs="Calibri"/>
                <w:i/>
                <w:iCs/>
                <w:color w:val="000000"/>
              </w:rPr>
              <w:t>t Stat</w:t>
            </w:r>
          </w:p>
        </w:tc>
        <w:tc>
          <w:tcPr>
            <w:tcW w:w="138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2710F5" w14:textId="77777777" w:rsidR="00D13BE5" w:rsidRPr="00D13BE5" w:rsidRDefault="00D13BE5" w:rsidP="00D13BE5">
            <w:pPr>
              <w:spacing w:before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D13BE5">
              <w:rPr>
                <w:rFonts w:ascii="Calibri" w:eastAsia="Times New Roman" w:hAnsi="Calibri" w:cs="Calibri"/>
                <w:i/>
                <w:iCs/>
                <w:color w:val="000000"/>
              </w:rPr>
              <w:t>P-value</w:t>
            </w:r>
          </w:p>
        </w:tc>
      </w:tr>
      <w:tr w:rsidR="00D13BE5" w:rsidRPr="00D13BE5" w14:paraId="62C88742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6AFA3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Intercept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CF626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29.42847349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C0C6A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4.804728624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4F4AE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6.124898157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9D90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1.84597E-09</w:t>
            </w:r>
          </w:p>
        </w:tc>
      </w:tr>
      <w:tr w:rsidR="00D13BE5" w:rsidRPr="00D13BE5" w14:paraId="0BE6BC44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9E909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DD3FD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0.03293496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62F5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0.013087055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6E0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2.516605952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718FF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0.012162875</w:t>
            </w:r>
          </w:p>
        </w:tc>
      </w:tr>
      <w:tr w:rsidR="00D13BE5" w:rsidRPr="00D13BE5" w14:paraId="596B62FB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13713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INDUS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A9A7C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0.130710007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64EF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0.063077823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F27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2.072202264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8C34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0.038761669</w:t>
            </w:r>
          </w:p>
        </w:tc>
      </w:tr>
      <w:tr w:rsidR="00D13BE5" w:rsidRPr="00D13BE5" w14:paraId="3C0444CB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2AF4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NOX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98392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-10.27270508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942F7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3.890849222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F024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-2.640221837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BA34B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0.008545718</w:t>
            </w:r>
          </w:p>
        </w:tc>
      </w:tr>
      <w:tr w:rsidR="00D13BE5" w:rsidRPr="00D13BE5" w14:paraId="0311753F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003B4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DISTANCE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CFB4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0.261506423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F18E3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0.067901841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A96E8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3.851242024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BFEF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0.000132887</w:t>
            </w:r>
          </w:p>
        </w:tc>
      </w:tr>
      <w:tr w:rsidR="00D13BE5" w:rsidRPr="00D13BE5" w14:paraId="0DC0B464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BB3C0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TAX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B99A1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-0.014452345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18DE7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0.003901877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BDA6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-3.703946406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3DE7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0.000236072</w:t>
            </w:r>
          </w:p>
        </w:tc>
      </w:tr>
      <w:tr w:rsidR="00D13BE5" w:rsidRPr="00D13BE5" w14:paraId="50F69053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2257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PTRATIO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33E6A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-1.071702473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6E67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0.133453529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E560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-8.030529271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716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7.08251E-15</w:t>
            </w:r>
          </w:p>
        </w:tc>
      </w:tr>
      <w:tr w:rsidR="00D13BE5" w:rsidRPr="00D13BE5" w14:paraId="3E12CC66" w14:textId="77777777" w:rsidTr="009373AF">
        <w:trPr>
          <w:gridAfter w:val="2"/>
          <w:wAfter w:w="2999" w:type="dxa"/>
          <w:trHeight w:val="290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AF6C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AVG_ROOM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91F5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4.125468959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D480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0.44248544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1478E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9.323400461</w:t>
            </w:r>
          </w:p>
        </w:tc>
        <w:tc>
          <w:tcPr>
            <w:tcW w:w="13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2D49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3.68969E-19</w:t>
            </w:r>
          </w:p>
        </w:tc>
      </w:tr>
      <w:tr w:rsidR="00D13BE5" w:rsidRPr="00D13BE5" w14:paraId="41ABA049" w14:textId="77777777" w:rsidTr="009373AF">
        <w:trPr>
          <w:gridAfter w:val="2"/>
          <w:wAfter w:w="2999" w:type="dxa"/>
          <w:trHeight w:val="300"/>
        </w:trPr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382C9C" w14:textId="77777777" w:rsidR="00D13BE5" w:rsidRPr="00D13BE5" w:rsidRDefault="00D13BE5" w:rsidP="00D13BE5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LSTAT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14486B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-0.605159282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B1280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0.0529801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1AC69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-11.42238841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F03845" w14:textId="77777777" w:rsidR="00D13BE5" w:rsidRPr="00D13BE5" w:rsidRDefault="00D13BE5" w:rsidP="00D13BE5">
            <w:pPr>
              <w:spacing w:before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13BE5">
              <w:rPr>
                <w:rFonts w:ascii="Calibri" w:eastAsia="Times New Roman" w:hAnsi="Calibri" w:cs="Calibri"/>
                <w:color w:val="000000"/>
              </w:rPr>
              <w:t>5.41844E-27</w:t>
            </w:r>
          </w:p>
        </w:tc>
      </w:tr>
      <w:tr w:rsidR="009373AF" w:rsidRPr="009373AF" w14:paraId="4A575229" w14:textId="77777777" w:rsidTr="009373AF">
        <w:trPr>
          <w:trHeight w:val="290"/>
        </w:trPr>
        <w:tc>
          <w:tcPr>
            <w:tcW w:w="96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D42E1" w14:textId="77777777" w:rsidR="009373AF" w:rsidRPr="009373AF" w:rsidRDefault="009373AF" w:rsidP="009373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6BD9234F" w14:textId="52898A33" w:rsidR="009373AF" w:rsidRDefault="009373AF" w:rsidP="009373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37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from this we can conclude that all the features are significant variables for avg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9373A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price of the house.</w:t>
            </w:r>
          </w:p>
          <w:p w14:paraId="4B3706C9" w14:textId="77777777" w:rsidR="008A56B9" w:rsidRDefault="008A56B9" w:rsidP="009373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1074E176" w14:textId="3A51AFBF" w:rsidR="008A56B9" w:rsidRDefault="00BD2813" w:rsidP="009373AF">
            <w:pPr>
              <w:spacing w:before="0" w:line="240" w:lineRule="auto"/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  <w:r w:rsidR="008A56B9" w:rsidRPr="008A56B9">
              <w:rPr>
                <w:rFonts w:ascii="Times New Roman" w:hAnsi="Times New Roman" w:cs="Times New Roman"/>
                <w:color w:val="5B9BD5" w:themeColor="accent1"/>
                <w:sz w:val="28"/>
                <w:szCs w:val="28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 Compare the adjusted R-square value of this model with the model in the previous question, which model performs better according to the value of adjusted R-square?</w:t>
            </w:r>
          </w:p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1907"/>
              <w:gridCol w:w="1387"/>
            </w:tblGrid>
            <w:tr w:rsidR="00CF1DCF" w:rsidRPr="00CF1DCF" w14:paraId="4AAC74D7" w14:textId="77777777" w:rsidTr="00CF1DCF">
              <w:trPr>
                <w:trHeight w:val="290"/>
              </w:trPr>
              <w:tc>
                <w:tcPr>
                  <w:tcW w:w="3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45ED46" w14:textId="77777777" w:rsidR="00CF1DCF" w:rsidRPr="00CF1DCF" w:rsidRDefault="00CF1DCF" w:rsidP="00CF1DCF">
                  <w:pPr>
                    <w:spacing w:before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Regression Statistics</w:t>
                  </w:r>
                </w:p>
              </w:tc>
            </w:tr>
            <w:tr w:rsidR="00CF1DCF" w:rsidRPr="00CF1DCF" w14:paraId="114F7152" w14:textId="77777777" w:rsidTr="00CF1DCF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0B30D9" w14:textId="77777777" w:rsidR="00CF1DCF" w:rsidRPr="00CF1DCF" w:rsidRDefault="00CF1DCF" w:rsidP="00CF1DCF">
                  <w:pPr>
                    <w:spacing w:before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Multiple 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5DDF62" w14:textId="77777777" w:rsidR="00CF1DCF" w:rsidRPr="00CF1DCF" w:rsidRDefault="00CF1DCF" w:rsidP="00CF1DCF">
                  <w:pPr>
                    <w:spacing w:before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0.832835773</w:t>
                  </w:r>
                </w:p>
              </w:tc>
            </w:tr>
            <w:tr w:rsidR="00CF1DCF" w:rsidRPr="00CF1DCF" w14:paraId="35ACD868" w14:textId="77777777" w:rsidTr="00CF1DCF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BB0B8A" w14:textId="77777777" w:rsidR="00CF1DCF" w:rsidRPr="00CF1DCF" w:rsidRDefault="00CF1DCF" w:rsidP="00CF1DCF">
                  <w:pPr>
                    <w:spacing w:before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B6822D" w14:textId="77777777" w:rsidR="00CF1DCF" w:rsidRPr="00CF1DCF" w:rsidRDefault="00CF1DCF" w:rsidP="00CF1DCF">
                  <w:pPr>
                    <w:spacing w:before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0.693615426</w:t>
                  </w:r>
                </w:p>
              </w:tc>
            </w:tr>
            <w:tr w:rsidR="00CF1DCF" w:rsidRPr="00CF1DCF" w14:paraId="7610D75D" w14:textId="77777777" w:rsidTr="00CF1DCF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6E260" w14:textId="77777777" w:rsidR="00CF1DCF" w:rsidRPr="00CF1DCF" w:rsidRDefault="00CF1DCF" w:rsidP="00CF1DCF">
                  <w:pPr>
                    <w:spacing w:before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Adjusted 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7597D" w14:textId="77777777" w:rsidR="00CF1DCF" w:rsidRPr="00CF1DCF" w:rsidRDefault="00CF1DCF" w:rsidP="00CF1DCF">
                  <w:pPr>
                    <w:spacing w:before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0.688683682</w:t>
                  </w:r>
                </w:p>
              </w:tc>
            </w:tr>
            <w:tr w:rsidR="00CF1DCF" w:rsidRPr="00CF1DCF" w14:paraId="2F2A9B92" w14:textId="77777777" w:rsidTr="00CF1DCF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230B82" w14:textId="77777777" w:rsidR="00CF1DCF" w:rsidRPr="00CF1DCF" w:rsidRDefault="00CF1DCF" w:rsidP="00CF1DCF">
                  <w:pPr>
                    <w:spacing w:before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7D7CD3" w14:textId="77777777" w:rsidR="00CF1DCF" w:rsidRPr="00CF1DCF" w:rsidRDefault="00CF1DCF" w:rsidP="00CF1DCF">
                  <w:pPr>
                    <w:spacing w:before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5.131591113</w:t>
                  </w:r>
                </w:p>
              </w:tc>
            </w:tr>
            <w:tr w:rsidR="00CF1DCF" w:rsidRPr="00CF1DCF" w14:paraId="7B752A67" w14:textId="77777777" w:rsidTr="00CF1DCF">
              <w:trPr>
                <w:trHeight w:val="300"/>
              </w:trPr>
              <w:tc>
                <w:tcPr>
                  <w:tcW w:w="19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EFFB1" w14:textId="77777777" w:rsidR="00CF1DCF" w:rsidRPr="00CF1DCF" w:rsidRDefault="00CF1DCF" w:rsidP="00CF1DCF">
                  <w:pPr>
                    <w:spacing w:before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Observations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3E000" w14:textId="77777777" w:rsidR="00CF1DCF" w:rsidRPr="00CF1DCF" w:rsidRDefault="00CF1DCF" w:rsidP="00CF1DCF">
                  <w:pPr>
                    <w:spacing w:before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F1DCF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09DE6BA4" w14:textId="7139ED0A" w:rsidR="00097344" w:rsidRPr="009373AF" w:rsidRDefault="00097344" w:rsidP="009373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29E0" w14:textId="77777777" w:rsidR="009373AF" w:rsidRPr="009373AF" w:rsidRDefault="009373AF" w:rsidP="009373A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F1DCF" w:rsidRPr="00CF1DCF" w14:paraId="52230CD3" w14:textId="77777777" w:rsidTr="00CF1DCF">
        <w:trPr>
          <w:trHeight w:val="290"/>
        </w:trPr>
        <w:tc>
          <w:tcPr>
            <w:tcW w:w="96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75C9" w14:textId="77777777" w:rsidR="00EB61FA" w:rsidRDefault="00EB61FA" w:rsidP="00CF1DC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14:paraId="7FDA3D14" w14:textId="04C7D23F" w:rsidR="00CF1DCF" w:rsidRPr="00CF1DCF" w:rsidRDefault="00CF1DCF" w:rsidP="00CF1DC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CF1DC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By comparing multiple r and r square values for both the models we can conclude that both models perform well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61AE7" w14:textId="77777777" w:rsidR="00CF1DCF" w:rsidRPr="00CF1DCF" w:rsidRDefault="00CF1DCF" w:rsidP="00CF1DCF">
            <w:pPr>
              <w:spacing w:before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56D0D6D" w14:textId="6776FAB0" w:rsidR="00205630" w:rsidRPr="00B02103" w:rsidRDefault="00EB61FA" w:rsidP="00B02103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2103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Sort the values of the Coefϐicients in ascending order. What will happen to the average price if the value of NOX is more in a locality in this town.</w:t>
      </w:r>
    </w:p>
    <w:p w14:paraId="38055A06" w14:textId="7741F2F8" w:rsidR="001C27BC" w:rsidRPr="00B02103" w:rsidRDefault="001C27BC" w:rsidP="001C27BC">
      <w:pP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C27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proofErr w:type="gramStart"/>
      <w:r w:rsidRPr="001C27BC">
        <w:rPr>
          <w:rFonts w:ascii="Times New Roman" w:eastAsia="Times New Roman" w:hAnsi="Times New Roman" w:cs="Times New Roman"/>
          <w:color w:val="000000"/>
          <w:sz w:val="24"/>
          <w:szCs w:val="24"/>
        </w:rPr>
        <w:t>NOX  is</w:t>
      </w:r>
      <w:proofErr w:type="gramEnd"/>
      <w:r w:rsidRPr="001C27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more in the locality , according to this model avg_price of the house will decrease by 10 times</w:t>
      </w:r>
    </w:p>
    <w:p w14:paraId="3FA55455" w14:textId="77777777" w:rsidR="008865FD" w:rsidRDefault="008865FD" w:rsidP="008865FD">
      <w:r w:rsidRPr="008865FD"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d) Write the regression equation from this model</w:t>
      </w:r>
      <w:r>
        <w:t>.</w:t>
      </w:r>
    </w:p>
    <w:p w14:paraId="53ADF638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8865FD">
        <w:rPr>
          <w:rFonts w:ascii="Times New Roman" w:hAnsi="Times New Roman" w:cs="Times New Roman"/>
          <w:sz w:val="24"/>
          <w:szCs w:val="24"/>
        </w:rPr>
        <w:t xml:space="preserve">Y=0.03293496 X0 + 0.130710007 X1 -10.27270508 X3 +0.261506423 X4 - 0.014452345 X5 -1.071702473 X6 + 4.125468959 X7 -0.605159282 X8 +29.42847349 </w:t>
      </w:r>
    </w:p>
    <w:p w14:paraId="48330637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 xml:space="preserve">Where Y = average_Price </w:t>
      </w:r>
    </w:p>
    <w:p w14:paraId="6A80A6A8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 xml:space="preserve">X0 = Age </w:t>
      </w:r>
    </w:p>
    <w:p w14:paraId="1127D88A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>X1 = Indus</w:t>
      </w:r>
    </w:p>
    <w:p w14:paraId="76AFD8BA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 xml:space="preserve"> X2 = NOX </w:t>
      </w:r>
    </w:p>
    <w:p w14:paraId="33C8C2B6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>X3 = Distance</w:t>
      </w:r>
    </w:p>
    <w:p w14:paraId="090E56A4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 xml:space="preserve"> X4 = TAX </w:t>
      </w:r>
    </w:p>
    <w:p w14:paraId="5A482E40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>X5 = PTRATIO</w:t>
      </w:r>
    </w:p>
    <w:p w14:paraId="47A1F7E1" w14:textId="77777777" w:rsidR="008865FD" w:rsidRPr="008865FD" w:rsidRDefault="008865FD" w:rsidP="008865FD">
      <w:pPr>
        <w:rPr>
          <w:rFonts w:ascii="Times New Roman" w:hAnsi="Times New Roman" w:cs="Times New Roman"/>
          <w:sz w:val="24"/>
          <w:szCs w:val="24"/>
        </w:rPr>
      </w:pPr>
      <w:r w:rsidRPr="008865FD">
        <w:rPr>
          <w:rFonts w:ascii="Times New Roman" w:hAnsi="Times New Roman" w:cs="Times New Roman"/>
          <w:sz w:val="24"/>
          <w:szCs w:val="24"/>
        </w:rPr>
        <w:t xml:space="preserve"> X6 = Avg_room </w:t>
      </w:r>
    </w:p>
    <w:p w14:paraId="743B77A7" w14:textId="1E233481" w:rsidR="00203793" w:rsidRPr="008865FD" w:rsidRDefault="008865FD" w:rsidP="008865FD">
      <w:pPr>
        <w:rPr>
          <w:rFonts w:ascii="Times New Roman" w:eastAsia="Times New Roman" w:hAnsi="Times New Roman" w:cs="Times New Roman"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65FD">
        <w:rPr>
          <w:rFonts w:ascii="Times New Roman" w:hAnsi="Times New Roman" w:cs="Times New Roman"/>
          <w:sz w:val="24"/>
          <w:szCs w:val="24"/>
        </w:rPr>
        <w:t>X7 = LSTAT</w:t>
      </w:r>
    </w:p>
    <w:p w14:paraId="39D75105" w14:textId="77777777" w:rsidR="00DA4A8C" w:rsidRDefault="00DA4A8C" w:rsidP="006B3499"/>
    <w:p w14:paraId="0E803C13" w14:textId="77777777" w:rsidR="009810C7" w:rsidRDefault="009810C7" w:rsidP="006B3499"/>
    <w:p w14:paraId="64DB05FE" w14:textId="6EEA1A04" w:rsidR="001D3F6F" w:rsidRDefault="001D3F6F" w:rsidP="006B3499">
      <w:r>
        <w:br w:type="page"/>
      </w:r>
    </w:p>
    <w:p w14:paraId="6079E662" w14:textId="77777777" w:rsidR="001D3F6F" w:rsidRDefault="001D3F6F"/>
    <w:tbl>
      <w:tblPr>
        <w:tblW w:w="17376" w:type="dxa"/>
        <w:tblInd w:w="-108" w:type="dxa"/>
        <w:tblLook w:val="04A0" w:firstRow="1" w:lastRow="0" w:firstColumn="1" w:lastColumn="0" w:noHBand="0" w:noVBand="1"/>
      </w:tblPr>
      <w:tblGrid>
        <w:gridCol w:w="2362"/>
        <w:gridCol w:w="1388"/>
        <w:gridCol w:w="1509"/>
        <w:gridCol w:w="1389"/>
        <w:gridCol w:w="1308"/>
        <w:gridCol w:w="1389"/>
        <w:gridCol w:w="1389"/>
        <w:gridCol w:w="1389"/>
        <w:gridCol w:w="1389"/>
        <w:gridCol w:w="966"/>
        <w:gridCol w:w="966"/>
        <w:gridCol w:w="966"/>
        <w:gridCol w:w="966"/>
      </w:tblGrid>
      <w:tr w:rsidR="00812A0F" w:rsidRPr="00812A0F" w14:paraId="713489F8" w14:textId="77777777" w:rsidTr="00553E9D">
        <w:trPr>
          <w:trHeight w:val="290"/>
        </w:trPr>
        <w:tc>
          <w:tcPr>
            <w:tcW w:w="2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D3E13" w14:textId="4E139CFE" w:rsidR="00812A0F" w:rsidRPr="00812A0F" w:rsidRDefault="00812A0F" w:rsidP="00812A0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834434" w14:textId="77777777" w:rsidR="00812A0F" w:rsidRPr="00812A0F" w:rsidRDefault="00812A0F" w:rsidP="00812A0F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C6EEA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A966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A9636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4C2B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3CA16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C9E3D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4162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C216C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AF763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171ED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4660" w14:textId="77777777" w:rsidR="00812A0F" w:rsidRPr="00812A0F" w:rsidRDefault="00812A0F" w:rsidP="00812A0F">
            <w:pPr>
              <w:spacing w:before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884F79D" w14:textId="77777777" w:rsidR="00AC6A3D" w:rsidRPr="00AC6A3D" w:rsidRDefault="00AC6A3D" w:rsidP="008F6582">
      <w:pPr>
        <w:rPr>
          <w:rFonts w:ascii="Times New Roman" w:hAnsi="Times New Roman" w:cs="Times New Roman"/>
          <w:color w:val="5B9BD5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AC6A3D" w:rsidRPr="00AC6A3D" w:rsidSect="00DD5358">
      <w:footerReference w:type="default" r:id="rId14"/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10266" w14:textId="77777777" w:rsidR="00987F92" w:rsidRDefault="00987F92">
      <w:pPr>
        <w:spacing w:line="240" w:lineRule="auto"/>
      </w:pPr>
      <w:r>
        <w:separator/>
      </w:r>
    </w:p>
  </w:endnote>
  <w:endnote w:type="continuationSeparator" w:id="0">
    <w:p w14:paraId="26DB038A" w14:textId="77777777" w:rsidR="00987F92" w:rsidRDefault="0098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967FF" w14:textId="77777777" w:rsidR="00987F92" w:rsidRDefault="00987F92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A01E6C" wp14:editId="54BC204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9B02C26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t xml:space="preserve">pg. </w:t>
    </w:r>
    <w:r>
      <w:rPr>
        <w:rFonts w:eastAsiaTheme="minorEastAsia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A66B9" w14:textId="77777777" w:rsidR="00987F92" w:rsidRDefault="00987F92">
      <w:pPr>
        <w:spacing w:line="240" w:lineRule="auto"/>
      </w:pPr>
      <w:r>
        <w:separator/>
      </w:r>
    </w:p>
  </w:footnote>
  <w:footnote w:type="continuationSeparator" w:id="0">
    <w:p w14:paraId="29E3D8A6" w14:textId="77777777" w:rsidR="00987F92" w:rsidRDefault="00987F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2F1185"/>
    <w:multiLevelType w:val="hybridMultilevel"/>
    <w:tmpl w:val="8D268E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46579"/>
    <w:multiLevelType w:val="hybridMultilevel"/>
    <w:tmpl w:val="7A604B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 w16cid:durableId="560601643">
    <w:abstractNumId w:val="12"/>
  </w:num>
  <w:num w:numId="2" w16cid:durableId="119345554">
    <w:abstractNumId w:val="12"/>
    <w:lvlOverride w:ilvl="0">
      <w:startOverride w:val="1"/>
    </w:lvlOverride>
  </w:num>
  <w:num w:numId="3" w16cid:durableId="2146581563">
    <w:abstractNumId w:val="12"/>
  </w:num>
  <w:num w:numId="4" w16cid:durableId="1381436881">
    <w:abstractNumId w:val="12"/>
    <w:lvlOverride w:ilvl="0">
      <w:startOverride w:val="1"/>
    </w:lvlOverride>
  </w:num>
  <w:num w:numId="5" w16cid:durableId="272058946">
    <w:abstractNumId w:val="8"/>
  </w:num>
  <w:num w:numId="6" w16cid:durableId="1850482992">
    <w:abstractNumId w:val="12"/>
    <w:lvlOverride w:ilvl="0">
      <w:startOverride w:val="1"/>
    </w:lvlOverride>
  </w:num>
  <w:num w:numId="7" w16cid:durableId="135387205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72117618">
    <w:abstractNumId w:val="9"/>
  </w:num>
  <w:num w:numId="9" w16cid:durableId="16198014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4105657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4777874">
    <w:abstractNumId w:val="7"/>
  </w:num>
  <w:num w:numId="12" w16cid:durableId="353002604">
    <w:abstractNumId w:val="6"/>
  </w:num>
  <w:num w:numId="13" w16cid:durableId="445538192">
    <w:abstractNumId w:val="5"/>
  </w:num>
  <w:num w:numId="14" w16cid:durableId="1258711331">
    <w:abstractNumId w:val="4"/>
  </w:num>
  <w:num w:numId="15" w16cid:durableId="1508247581">
    <w:abstractNumId w:val="3"/>
  </w:num>
  <w:num w:numId="16" w16cid:durableId="789402693">
    <w:abstractNumId w:val="2"/>
  </w:num>
  <w:num w:numId="17" w16cid:durableId="2063213875">
    <w:abstractNumId w:val="1"/>
  </w:num>
  <w:num w:numId="18" w16cid:durableId="1235315855">
    <w:abstractNumId w:val="0"/>
  </w:num>
  <w:num w:numId="19" w16cid:durableId="1094133900">
    <w:abstractNumId w:val="11"/>
  </w:num>
  <w:num w:numId="20" w16cid:durableId="8223533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F92"/>
    <w:rsid w:val="00007202"/>
    <w:rsid w:val="000150E9"/>
    <w:rsid w:val="00030E3C"/>
    <w:rsid w:val="00072D27"/>
    <w:rsid w:val="00083C22"/>
    <w:rsid w:val="00086E87"/>
    <w:rsid w:val="000871A8"/>
    <w:rsid w:val="00097344"/>
    <w:rsid w:val="000A036B"/>
    <w:rsid w:val="000D0E4A"/>
    <w:rsid w:val="000E7B9A"/>
    <w:rsid w:val="000F11B9"/>
    <w:rsid w:val="00102341"/>
    <w:rsid w:val="00105960"/>
    <w:rsid w:val="001073CE"/>
    <w:rsid w:val="00121553"/>
    <w:rsid w:val="00124088"/>
    <w:rsid w:val="00131CAB"/>
    <w:rsid w:val="00136FD4"/>
    <w:rsid w:val="00157354"/>
    <w:rsid w:val="00174022"/>
    <w:rsid w:val="001C27BC"/>
    <w:rsid w:val="001C2CAB"/>
    <w:rsid w:val="001D0BD1"/>
    <w:rsid w:val="001D3F6F"/>
    <w:rsid w:val="001E22C3"/>
    <w:rsid w:val="002017AC"/>
    <w:rsid w:val="0020318E"/>
    <w:rsid w:val="00203793"/>
    <w:rsid w:val="00203A96"/>
    <w:rsid w:val="00205630"/>
    <w:rsid w:val="00225077"/>
    <w:rsid w:val="00231167"/>
    <w:rsid w:val="002359ED"/>
    <w:rsid w:val="00252520"/>
    <w:rsid w:val="00257452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0513A"/>
    <w:rsid w:val="00325194"/>
    <w:rsid w:val="003728E3"/>
    <w:rsid w:val="00376A83"/>
    <w:rsid w:val="0037711F"/>
    <w:rsid w:val="003962D3"/>
    <w:rsid w:val="003C7D9D"/>
    <w:rsid w:val="003E3A63"/>
    <w:rsid w:val="003E51CA"/>
    <w:rsid w:val="00457BEB"/>
    <w:rsid w:val="00461B2E"/>
    <w:rsid w:val="00482CFC"/>
    <w:rsid w:val="00487996"/>
    <w:rsid w:val="00491910"/>
    <w:rsid w:val="004A2AF6"/>
    <w:rsid w:val="004A3D03"/>
    <w:rsid w:val="004B6D7F"/>
    <w:rsid w:val="004D785F"/>
    <w:rsid w:val="004E744B"/>
    <w:rsid w:val="004F7760"/>
    <w:rsid w:val="00520AC9"/>
    <w:rsid w:val="00553E9D"/>
    <w:rsid w:val="00561F9A"/>
    <w:rsid w:val="00594254"/>
    <w:rsid w:val="005B6EB8"/>
    <w:rsid w:val="00614CAB"/>
    <w:rsid w:val="006307DB"/>
    <w:rsid w:val="00633BC0"/>
    <w:rsid w:val="00661DE5"/>
    <w:rsid w:val="006706DE"/>
    <w:rsid w:val="0069487E"/>
    <w:rsid w:val="006A648B"/>
    <w:rsid w:val="006B0B82"/>
    <w:rsid w:val="006B3499"/>
    <w:rsid w:val="006B7EF2"/>
    <w:rsid w:val="006C3B5F"/>
    <w:rsid w:val="006D3A72"/>
    <w:rsid w:val="006F53EE"/>
    <w:rsid w:val="00717507"/>
    <w:rsid w:val="007263B8"/>
    <w:rsid w:val="00726D9C"/>
    <w:rsid w:val="00726F2C"/>
    <w:rsid w:val="00730FD0"/>
    <w:rsid w:val="00736D30"/>
    <w:rsid w:val="007378F1"/>
    <w:rsid w:val="00742FF3"/>
    <w:rsid w:val="00794B27"/>
    <w:rsid w:val="007A73CB"/>
    <w:rsid w:val="007A7846"/>
    <w:rsid w:val="007B2795"/>
    <w:rsid w:val="007F498F"/>
    <w:rsid w:val="007F66F5"/>
    <w:rsid w:val="00812400"/>
    <w:rsid w:val="00812A0F"/>
    <w:rsid w:val="008171B2"/>
    <w:rsid w:val="0082203C"/>
    <w:rsid w:val="008360A8"/>
    <w:rsid w:val="008416E0"/>
    <w:rsid w:val="00853E64"/>
    <w:rsid w:val="008865FD"/>
    <w:rsid w:val="00895251"/>
    <w:rsid w:val="00897BFF"/>
    <w:rsid w:val="008A56B9"/>
    <w:rsid w:val="008C61B9"/>
    <w:rsid w:val="008F6582"/>
    <w:rsid w:val="00912477"/>
    <w:rsid w:val="009139AF"/>
    <w:rsid w:val="009373AF"/>
    <w:rsid w:val="00943B06"/>
    <w:rsid w:val="00945864"/>
    <w:rsid w:val="00947AB4"/>
    <w:rsid w:val="0096798E"/>
    <w:rsid w:val="009806F4"/>
    <w:rsid w:val="009810C7"/>
    <w:rsid w:val="009853E9"/>
    <w:rsid w:val="00987F92"/>
    <w:rsid w:val="00996E16"/>
    <w:rsid w:val="009B669B"/>
    <w:rsid w:val="009B69C5"/>
    <w:rsid w:val="009D3947"/>
    <w:rsid w:val="009F72A7"/>
    <w:rsid w:val="00A119D9"/>
    <w:rsid w:val="00A1309F"/>
    <w:rsid w:val="00A21BED"/>
    <w:rsid w:val="00A27D99"/>
    <w:rsid w:val="00A60D92"/>
    <w:rsid w:val="00A6575A"/>
    <w:rsid w:val="00A86EAC"/>
    <w:rsid w:val="00A923E7"/>
    <w:rsid w:val="00AA661C"/>
    <w:rsid w:val="00AB0D27"/>
    <w:rsid w:val="00AC2F58"/>
    <w:rsid w:val="00AC6A3D"/>
    <w:rsid w:val="00B02103"/>
    <w:rsid w:val="00B2281C"/>
    <w:rsid w:val="00B35FCA"/>
    <w:rsid w:val="00B369B4"/>
    <w:rsid w:val="00B4033D"/>
    <w:rsid w:val="00B43751"/>
    <w:rsid w:val="00B53817"/>
    <w:rsid w:val="00B61F85"/>
    <w:rsid w:val="00BA3CC7"/>
    <w:rsid w:val="00BD2813"/>
    <w:rsid w:val="00BF457D"/>
    <w:rsid w:val="00BF4775"/>
    <w:rsid w:val="00C453B0"/>
    <w:rsid w:val="00C83A01"/>
    <w:rsid w:val="00CA0C45"/>
    <w:rsid w:val="00CB1D0E"/>
    <w:rsid w:val="00CC0280"/>
    <w:rsid w:val="00CC3AB0"/>
    <w:rsid w:val="00CD4A9C"/>
    <w:rsid w:val="00CF12AE"/>
    <w:rsid w:val="00CF1DCF"/>
    <w:rsid w:val="00D0730E"/>
    <w:rsid w:val="00D13BE5"/>
    <w:rsid w:val="00D1798D"/>
    <w:rsid w:val="00D44ACA"/>
    <w:rsid w:val="00D902A4"/>
    <w:rsid w:val="00DA4A8C"/>
    <w:rsid w:val="00DB2323"/>
    <w:rsid w:val="00DB331E"/>
    <w:rsid w:val="00DC4E21"/>
    <w:rsid w:val="00DD5358"/>
    <w:rsid w:val="00DE3134"/>
    <w:rsid w:val="00E224A0"/>
    <w:rsid w:val="00E254F0"/>
    <w:rsid w:val="00E4313F"/>
    <w:rsid w:val="00E51168"/>
    <w:rsid w:val="00E55B4B"/>
    <w:rsid w:val="00E55FC7"/>
    <w:rsid w:val="00E72A21"/>
    <w:rsid w:val="00E7715A"/>
    <w:rsid w:val="00EB61FA"/>
    <w:rsid w:val="00EB700D"/>
    <w:rsid w:val="00EC5BC1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FEA8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4/relationships/chartEx" Target="charts/chartEx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Local\Microsoft\Office\16.0\DTS\en-US%7b63FF35AF-AA89-4643-B014-7FD575BF1573%7d\%7b4DDFA91C-5740-4C49-8E1E-B3847922BF7A%7dtf10002117_win3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a645da6fc02a7b09/Desktop/great%20learning/GL%20EXCEL/Terro's_REA%20assignment%202%20basavarajib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https://d.docs.live.net/a645da6fc02a7b09/Desktop/great%20learning/GL%20EXCEL/Terro's_REA%20assignment%202%20basavarajib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9.2252843394575679E-2"/>
                  <c:y val="-0.34482975464244442"/>
                </c:manualLayout>
              </c:layout>
              <c:numFmt formatCode="General" sourceLinked="0"/>
            </c:trendlineLbl>
          </c:trendline>
          <c:xVal>
            <c:numRef>
              <c:f>'[Terro''s_REA assignment 2 basavarajib.xlsx]Q5'!$A$2:$A$507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'[Terro''s_REA assignment 2 basavarajib.xlsx]Q5'!$F$26:$F$531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FA-425C-9949-6D32861556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961487"/>
        <c:axId val="561492175"/>
      </c:scatterChart>
      <c:valAx>
        <c:axId val="654961487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61492175"/>
        <c:crosses val="autoZero"/>
        <c:crossBetween val="midCat"/>
      </c:valAx>
      <c:valAx>
        <c:axId val="561492175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54961487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1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'[Terro''s_REA assignment 2 basavarajib.xlsx]Q2'!$A$2:$A$507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>
      <cx:tx>
        <cx:txData>
          <cx:v>avg_price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avg_price</a:t>
          </a:r>
        </a:p>
      </cx:txPr>
    </cx:title>
    <cx:plotArea>
      <cx:plotAreaRegion>
        <cx:series layoutId="clusteredColumn" uniqueId="{8D1579AC-F845-4625-BF3F-C436D5E5A3CA}"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0" ma:contentTypeDescription="Create a new document." ma:contentTypeScope="" ma:versionID="1267097ee5f5874adfcc408041ae252e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95891a93df65b14727750f2c06c306c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AB6B0C-F8D1-4A7F-BE3A-53084A64D0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1124AF-D090-4928-A35F-6DC9CD7F85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1EB9215A-DAAC-4BF3-AAC1-23B847245C6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A6B9AD7-F52C-4636-8E8A-009B9EE7D3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{4DDFA91C-5740-4C49-8E1E-B3847922BF7A}tf10002117_win32</Template>
  <TotalTime>0</TotalTime>
  <Pages>11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2023-08-06T11:53:00Z</dcterms:created>
  <dcterms:modified xsi:type="dcterms:W3CDTF">2023-08-06T14:23:00Z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